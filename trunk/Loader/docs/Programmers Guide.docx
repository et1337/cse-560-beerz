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jc w:val="center"/>
        <w:spacing w:after="200" w:before="0" w:line="276" w:lineRule="atLeast"/>
      </w:pPr>
      <w:r>
        <w:rPr/>
      </w:r>
    </w:p>
    <w:p>
      <w:pPr>
        <w:pStyle w:val="style0"/>
        <w:jc w:val="center"/>
        <w:spacing w:after="200" w:before="0" w:line="276" w:lineRule="atLeast"/>
      </w:pPr>
      <w:r>
        <w:rPr/>
      </w:r>
    </w:p>
    <w:p>
      <w:pPr>
        <w:pStyle w:val="style0"/>
        <w:jc w:val="center"/>
        <w:spacing w:after="200" w:before="0" w:line="276" w:lineRule="atLeast"/>
      </w:pPr>
      <w:r>
        <w:rPr>
          <w:sz w:val="44"/>
          <w:szCs w:val="44"/>
          <w:rFonts w:ascii="Cambria" w:cs="Cambria" w:eastAsia="Cambria" w:hAnsi="Cambria"/>
          <w:lang w:val="en-"/>
        </w:rPr>
        <w:t>Lab 3 Group BEERZ</w:t>
      </w:r>
    </w:p>
    <w:p>
      <w:pPr>
        <w:pStyle w:val="style0"/>
        <w:jc w:val="center"/>
        <w:spacing w:after="200" w:before="0" w:line="276" w:lineRule="atLeast"/>
      </w:pPr>
      <w:r>
        <w:rPr>
          <w:sz w:val="44"/>
          <w:szCs w:val="44"/>
          <w:rFonts w:ascii="Cambria" w:cs="Cambria" w:eastAsia="Cambria" w:hAnsi="Cambria"/>
          <w:lang w:val="en-"/>
        </w:rPr>
        <w:t>Programmer's Guide</w:t>
      </w:r>
    </w:p>
    <w:p>
      <w:pPr>
        <w:pStyle w:val="style0"/>
        <w:jc w:val="center"/>
        <w:spacing w:after="200" w:before="0" w:line="276" w:lineRule="atLeast"/>
      </w:pPr>
      <w:r>
        <w:rPr>
          <w:sz w:val="22"/>
          <w:b/>
          <w:szCs w:val="22"/>
          <w:bCs/>
          <w:rFonts w:cs="Calibri" w:eastAsia="Calibri"/>
          <w:lang w:val="en-"/>
        </w:rPr>
        <w:t>Evan Todd</w:t>
      </w:r>
    </w:p>
    <w:p>
      <w:pPr>
        <w:pStyle w:val="style0"/>
        <w:jc w:val="center"/>
        <w:spacing w:after="200" w:before="0" w:line="276" w:lineRule="atLeast"/>
      </w:pPr>
      <w:r>
        <w:rPr>
          <w:sz w:val="22"/>
          <w:b/>
          <w:szCs w:val="22"/>
          <w:bCs/>
          <w:rFonts w:cs="Calibri" w:eastAsia="Calibri"/>
          <w:lang w:val="en-"/>
        </w:rPr>
        <w:t>Elliot Schumacher, Brad Kline, Ryan Powers, and Zach Smith</w:t>
      </w:r>
    </w:p>
    <w:p>
      <w:pPr>
        <w:pStyle w:val="style0"/>
        <w:jc w:val="center"/>
        <w:spacing w:after="200" w:before="0" w:line="276" w:lineRule="atLeast"/>
      </w:pPr>
      <w:r>
        <w:rPr>
          <w:sz w:val="22"/>
          <w:b/>
          <w:szCs w:val="22"/>
          <w:bCs/>
          <w:rFonts w:cs="Calibri" w:eastAsia="Calibri"/>
          <w:lang w:val="en-"/>
        </w:rPr>
        <w:t>3/11/2011</w:t>
      </w:r>
    </w:p>
    <w:p>
      <w:pPr>
        <w:pStyle w:val="style0"/>
        <w:keepLines/>
        <w:pageBreakBefore/>
        <w:keepNext/>
        <w:spacing w:after="0" w:before="480" w:line="276" w:lineRule="atLeast"/>
      </w:pPr>
      <w:r>
        <w:rPr>
          <w:color w:val="365F91"/>
          <w:sz w:val="28"/>
          <w:b/>
          <w:szCs w:val="28"/>
          <w:bCs/>
          <w:rFonts w:ascii="Cambria" w:cs="Cambria" w:eastAsia="Cambria" w:hAnsi="Cambria"/>
          <w:lang w:val="en-"/>
        </w:rPr>
        <w:t>Introduction</w:t>
      </w:r>
    </w:p>
    <w:p>
      <w:pPr>
        <w:pStyle w:val="style17"/>
      </w:pPr>
      <w:r>
        <w:rPr>
          <w:color w:val="365F91"/>
          <w:sz w:val="28"/>
          <w:b/>
          <w:szCs w:val="28"/>
          <w:bCs/>
          <w:rFonts w:ascii="Cambria" w:cs="Cambria" w:eastAsia="Cambria" w:hAnsi="Cambria"/>
          <w:lang w:val="en-"/>
        </w:rPr>
        <w:tab/>
      </w:r>
      <w:bookmarkStart w:id="0" w:name="internal-source-marker_0.4963494611438364"/>
      <w:bookmarkEnd w:id="0"/>
      <w:r>
        <w:rPr>
          <w:smallCaps w:val="off"/>
          <w:caps w:val="off"/>
          <w:color w:val="000000"/>
          <w:dstrike w:val="off"/>
          <w:strike w:val="off"/>
          <w:sz w:val="22"/>
          <w:spacing w:val="0"/>
          <w:i w:val="off"/>
          <w:u w:val="none"/>
          <w:b w:val="off"/>
          <w:effect w:val="none"/>
          <w:szCs w:val="22"/>
          <w:bCs w:val="off"/>
          <w:rFonts w:cs="Calibri" w:eastAsia="Calibri"/>
          <w:lang w:val="en-"/>
        </w:rPr>
        <w:t xml:space="preserve">This document contains the summary of the implementation of the “Wi-11 Machine” linking loader, and will cover all of the components that are used in the execution of the linking loader. The linking loader will accept one or more object files that have been assembled, properly combine the object files and produce a single object file that is capable of being run on the “Wi-11 Machine” simulator. Object files are to follow the format laid out in the Assembler User’s Guide; this document is written cased on the assumption that the reader is familiar with this format. Throughout the guide, names of classes and system defined types will be in </w:t>
      </w:r>
      <w:r>
        <w:rPr>
          <w:smallCaps w:val="off"/>
          <w:caps w:val="off"/>
          <w:color w:val="000000"/>
          <w:dstrike w:val="off"/>
          <w:strike w:val="off"/>
          <w:sz w:val="22"/>
          <w:spacing w:val="0"/>
          <w:i w:val="off"/>
          <w:u w:val="none"/>
          <w:b/>
          <w:effect w:val="none"/>
          <w:szCs w:val="22"/>
          <w:bCs w:val="off"/>
          <w:rFonts w:ascii="Courier New" w:cs="Calibri" w:eastAsia="Calibri" w:hAnsi="Courier New"/>
          <w:lang w:val="en-"/>
        </w:rPr>
        <w:t>Bold Courier Font</w:t>
      </w:r>
      <w:r>
        <w:rPr>
          <w:smallCaps w:val="off"/>
          <w:caps w:val="off"/>
          <w:color w:val="000000"/>
          <w:dstrike w:val="off"/>
          <w:strike w:val="off"/>
          <w:sz w:val="22"/>
          <w:spacing w:val="0"/>
          <w:i w:val="off"/>
          <w:u w:val="none"/>
          <w:b w:val="off"/>
          <w:effect w:val="none"/>
          <w:szCs w:val="22"/>
          <w:bCs w:val="off"/>
          <w:rFonts w:cs="Calibri" w:eastAsia="Calibri"/>
          <w:lang w:val="en-"/>
        </w:rPr>
        <w:t>. Classes and methods are public unless stated otherwise.</w:t>
      </w:r>
    </w:p>
    <w:p>
      <w:pPr>
        <w:pStyle w:val="style0"/>
        <w:keepLines/>
        <w:keepNext/>
        <w:spacing w:after="0" w:before="480" w:line="276" w:lineRule="atLeast"/>
      </w:pPr>
      <w:r>
        <w:rPr>
          <w:color w:val="365F91"/>
          <w:sz w:val="28"/>
          <w:b/>
          <w:szCs w:val="28"/>
          <w:bCs/>
          <w:rFonts w:ascii="Cambria" w:cs="Cambria" w:eastAsia="Cambria" w:hAnsi="Cambria"/>
          <w:lang w:val="en-"/>
        </w:rPr>
        <w:t>Linking Loader Overview</w:t>
      </w:r>
    </w:p>
    <w:p>
      <w:pPr>
        <w:pStyle w:val="style0"/>
        <w:spacing w:after="200" w:before="0" w:line="276" w:lineRule="atLeast"/>
      </w:pPr>
      <w:r>
        <w:rPr>
          <w:color w:val="00000A"/>
          <w:sz w:val="22"/>
          <w:b w:val="off"/>
          <w:szCs w:val="22"/>
          <w:bCs w:val="off"/>
          <w:rFonts w:cs="Calibri" w:eastAsia="Calibri"/>
          <w:lang w:val="en-"/>
        </w:rPr>
        <w:tab/>
      </w:r>
      <w:bookmarkStart w:id="1" w:name="internal-source-marker_0.49634946114383641"/>
      <w:bookmarkEnd w:id="1"/>
      <w:r>
        <w:rPr>
          <w:smallCaps w:val="off"/>
          <w:caps w:val="off"/>
          <w:color w:val="000000"/>
          <w:dstrike w:val="off"/>
          <w:strike w:val="off"/>
          <w:sz w:val="22"/>
          <w:spacing w:val="0"/>
          <w:i w:val="off"/>
          <w:u w:val="none"/>
          <w:b w:val="off"/>
          <w:effect w:val="none"/>
          <w:szCs w:val="22"/>
          <w:bCs w:val="off"/>
          <w:rFonts w:cs="Calibri" w:eastAsia="Calibri"/>
          <w:lang w:val="en-"/>
        </w:rPr>
        <w:t xml:space="preserve">The linking loader is capable of handling multiple object files, and linking them together in order to produce a single executable file that can be input to the simulator. The linking loader is able to handle linking multiple relocatable programs, one relocatable program with no external symbols, and one absolute program with no external symbols. When the linking loader runs, the entry point is the class entitled </w:t>
      </w:r>
      <w:r>
        <w:rPr>
          <w:smallCaps w:val="off"/>
          <w:caps w:val="off"/>
          <w:color w:val="000000"/>
          <w:dstrike w:val="off"/>
          <w:strike w:val="off"/>
          <w:sz w:val="22"/>
          <w:spacing w:val="0"/>
          <w:i w:val="off"/>
          <w:u w:val="none"/>
          <w:b/>
          <w:effect w:val="none"/>
          <w:szCs w:val="22"/>
          <w:bCs w:val="off"/>
          <w:rFonts w:ascii="Courier New" w:cs="Calibri" w:eastAsia="Calibri" w:hAnsi="Courier New"/>
          <w:lang w:val="en-"/>
        </w:rPr>
        <w:t>Main</w:t>
      </w:r>
      <w:r>
        <w:rPr>
          <w:smallCaps w:val="off"/>
          <w:caps w:val="off"/>
          <w:color w:val="000000"/>
          <w:dstrike w:val="off"/>
          <w:strike w:val="off"/>
          <w:sz w:val="22"/>
          <w:spacing w:val="0"/>
          <w:i w:val="off"/>
          <w:u w:val="none"/>
          <w:b w:val="off"/>
          <w:effect w:val="none"/>
          <w:szCs w:val="22"/>
          <w:bCs w:val="off"/>
          <w:rFonts w:cs="Calibri" w:eastAsia="Calibri"/>
          <w:lang w:val="en-"/>
        </w:rPr>
        <w:t xml:space="preserve">, which is implemented in the </w:t>
      </w:r>
      <w:r>
        <w:rPr>
          <w:smallCaps w:val="off"/>
          <w:caps w:val="off"/>
          <w:color w:val="000000"/>
          <w:dstrike w:val="off"/>
          <w:strike w:val="off"/>
          <w:sz w:val="22"/>
          <w:spacing w:val="0"/>
          <w:i w:val="off"/>
          <w:u w:val="none"/>
          <w:b/>
          <w:effect w:val="none"/>
          <w:szCs w:val="22"/>
          <w:bCs w:val="off"/>
          <w:rFonts w:ascii="Courier New" w:cs="Calibri" w:eastAsia="Calibri" w:hAnsi="Courier New"/>
          <w:lang w:val="en-"/>
        </w:rPr>
        <w:t>Loader</w:t>
      </w:r>
      <w:r>
        <w:rPr>
          <w:smallCaps w:val="off"/>
          <w:caps w:val="off"/>
          <w:color w:val="000000"/>
          <w:dstrike w:val="off"/>
          <w:strike w:val="off"/>
          <w:sz w:val="22"/>
          <w:spacing w:val="0"/>
          <w:i w:val="off"/>
          <w:u w:val="none"/>
          <w:b w:val="off"/>
          <w:effect w:val="none"/>
          <w:szCs w:val="22"/>
          <w:bCs w:val="off"/>
          <w:rFonts w:cs="Calibri" w:eastAsia="Calibri"/>
          <w:lang w:val="en-"/>
        </w:rPr>
        <w:t xml:space="preserve"> package in the </w:t>
      </w:r>
      <w:r>
        <w:rPr>
          <w:smallCaps w:val="off"/>
          <w:caps w:val="off"/>
          <w:color w:val="000000"/>
          <w:dstrike w:val="off"/>
          <w:strike w:val="off"/>
          <w:sz w:val="22"/>
          <w:spacing w:val="0"/>
          <w:i w:val="off"/>
          <w:u w:val="none"/>
          <w:b/>
          <w:effect w:val="none"/>
          <w:szCs w:val="22"/>
          <w:bCs w:val="off"/>
          <w:rFonts w:ascii="Courier New" w:cs="Calibri" w:eastAsia="Calibri" w:hAnsi="Courier New"/>
          <w:lang w:val="en-"/>
        </w:rPr>
        <w:t>Main.java</w:t>
      </w:r>
      <w:r>
        <w:rPr>
          <w:smallCaps w:val="off"/>
          <w:caps w:val="off"/>
          <w:color w:val="000000"/>
          <w:dstrike w:val="off"/>
          <w:strike w:val="off"/>
          <w:sz w:val="22"/>
          <w:spacing w:val="0"/>
          <w:i w:val="off"/>
          <w:u w:val="none"/>
          <w:b w:val="off"/>
          <w:effect w:val="none"/>
          <w:szCs w:val="22"/>
          <w:bCs w:val="off"/>
          <w:rFonts w:cs="Calibri" w:eastAsia="Calibri"/>
          <w:lang w:val="en-"/>
        </w:rPr>
        <w:t xml:space="preserve"> file. </w:t>
      </w:r>
      <w:r>
        <w:rPr>
          <w:smallCaps w:val="off"/>
          <w:caps w:val="off"/>
          <w:color w:val="000000"/>
          <w:dstrike w:val="off"/>
          <w:strike w:val="off"/>
          <w:sz w:val="22"/>
          <w:spacing w:val="0"/>
          <w:i w:val="off"/>
          <w:u w:val="none"/>
          <w:b/>
          <w:effect w:val="none"/>
          <w:szCs w:val="22"/>
          <w:bCs/>
          <w:rFonts w:ascii="Courier New" w:cs="Calibri" w:eastAsia="Calibri" w:hAnsi="Courier New"/>
          <w:lang w:val="en-"/>
        </w:rPr>
        <w:t>Main</w:t>
      </w:r>
      <w:r>
        <w:rPr>
          <w:smallCaps w:val="off"/>
          <w:caps w:val="off"/>
          <w:color w:val="000000"/>
          <w:dstrike w:val="off"/>
          <w:strike w:val="off"/>
          <w:sz w:val="22"/>
          <w:spacing w:val="0"/>
          <w:i w:val="off"/>
          <w:u w:val="none"/>
          <w:b w:val="off"/>
          <w:effect w:val="none"/>
          <w:szCs w:val="22"/>
          <w:bCs w:val="off"/>
          <w:rFonts w:cs="Calibri" w:eastAsia="Calibri"/>
          <w:lang w:val="en-"/>
        </w:rPr>
        <w:t xml:space="preserve"> is responsible for accepting and handling command line arguments and producing the simulator-executable object file.</w:t>
      </w:r>
    </w:p>
    <w:p>
      <w:pPr>
        <w:pStyle w:val="style0"/>
        <w:keepLines/>
        <w:keepNext/>
        <w:spacing w:after="0" w:before="200" w:line="276" w:lineRule="atLeast"/>
      </w:pPr>
      <w:r>
        <w:rPr>
          <w:color w:val="4F81BD"/>
          <w:sz w:val="26"/>
          <w:b/>
          <w:szCs w:val="26"/>
          <w:bCs/>
          <w:rFonts w:ascii="Cambria" w:cs="Cambria" w:eastAsia="Cambria" w:hAnsi="Cambria"/>
          <w:lang w:val="en-"/>
        </w:rPr>
        <w:t>Directory Structure</w:t>
      </w:r>
    </w:p>
    <w:p>
      <w:pPr>
        <w:pStyle w:val="style0"/>
        <w:spacing w:after="200" w:before="0" w:line="276" w:lineRule="atLeast"/>
      </w:pPr>
      <w:r>
        <w:rPr>
          <w:color w:val="00000A"/>
          <w:sz w:val="22"/>
          <w:b w:val="off"/>
          <w:szCs w:val="22"/>
          <w:bCs w:val="off"/>
          <w:rFonts w:cs="Calibri" w:eastAsia="Calibri"/>
          <w:lang w:val="en-"/>
        </w:rPr>
        <w:tab/>
        <w:t>The loader's files are in a parent directory named “cse-560-beerz,” that contains two subfolders named Loader and Common (the Common subfolder contains classes that are used in all three components of the Wi-11 machine). The following files are in the Loader directory:</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szCs w:val="22"/>
          <w:bCs/>
          <w:rFonts w:ascii="Courier New" w:cs="Courier New" w:eastAsia="Courier New" w:hAnsi="Courier New"/>
          <w:lang w:val="en-"/>
        </w:rPr>
        <w:t>Main.java</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Contains the implementation of the </w:t>
      </w:r>
      <w:r>
        <w:rPr>
          <w:color w:val="00000A"/>
          <w:sz w:val="22"/>
          <w:b/>
          <w:szCs w:val="22"/>
          <w:bCs/>
          <w:rFonts w:ascii="Courier New" w:cs="Courier New" w:eastAsia="Courier New" w:hAnsi="Courier New"/>
          <w:lang w:val="en-"/>
        </w:rPr>
        <w:t>Main</w:t>
      </w:r>
      <w:r>
        <w:rPr>
          <w:color w:val="00000A"/>
          <w:sz w:val="22"/>
          <w:b w:val="off"/>
          <w:szCs w:val="22"/>
          <w:bCs w:val="off"/>
          <w:rFonts w:cs="Calibri" w:eastAsia="Calibri"/>
          <w:lang w:val="en-"/>
        </w:rPr>
        <w:t xml:space="preserve"> class, which handles all disk and console I/O and oversees the linking process.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szCs w:val="22"/>
          <w:bCs/>
          <w:rFonts w:ascii="Courier New" w:cs="Courier New" w:eastAsia="Courier New" w:hAnsi="Courier New"/>
          <w:lang w:val="en-"/>
        </w:rPr>
        <w:t>Loader.java</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Contains the implementation of the stateless </w:t>
      </w:r>
      <w:r>
        <w:rPr>
          <w:color w:val="00000A"/>
          <w:sz w:val="22"/>
          <w:b/>
          <w:szCs w:val="22"/>
          <w:bCs/>
          <w:rFonts w:ascii="Courier New" w:cs="Calibri" w:eastAsia="Calibri" w:hAnsi="Courier New"/>
          <w:lang w:val="en-"/>
        </w:rPr>
        <w:t>Loader</w:t>
      </w:r>
      <w:r>
        <w:rPr>
          <w:color w:val="00000A"/>
          <w:sz w:val="22"/>
          <w:b w:val="off"/>
          <w:szCs w:val="22"/>
          <w:bCs w:val="off"/>
          <w:rFonts w:cs="Calibri" w:eastAsia="Calibri"/>
          <w:lang w:val="en-"/>
        </w:rPr>
        <w:t xml:space="preserve"> class, which parses object files into instances of the </w:t>
      </w:r>
      <w:r>
        <w:rPr>
          <w:color w:val="00000A"/>
          <w:sz w:val="22"/>
          <w:b/>
          <w:szCs w:val="22"/>
          <w:bCs/>
          <w:rFonts w:ascii="Courier New" w:cs="Courier New" w:eastAsia="Courier New" w:hAnsi="Courier New"/>
          <w:lang w:val="en-"/>
        </w:rPr>
        <w:t>ObjectFile</w:t>
      </w:r>
      <w:r>
        <w:rPr>
          <w:color w:val="00000A"/>
          <w:sz w:val="22"/>
          <w:b w:val="off"/>
          <w:szCs w:val="22"/>
          <w:bCs w:val="off"/>
          <w:rFonts w:cs="Calibri" w:eastAsia="Calibri"/>
          <w:lang w:val="en-"/>
        </w:rPr>
        <w:t xml:space="preserve"> class.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szCs w:val="22"/>
          <w:bCs/>
          <w:rFonts w:ascii="Courier New" w:cs="Courier New" w:eastAsia="Courier New" w:hAnsi="Courier New"/>
          <w:lang w:val="en-"/>
        </w:rPr>
        <w:t>ObjectFile.java</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Implements the </w:t>
      </w:r>
      <w:r>
        <w:rPr>
          <w:color w:val="00000A"/>
          <w:sz w:val="22"/>
          <w:b/>
          <w:szCs w:val="22"/>
          <w:bCs/>
          <w:rFonts w:ascii="Courier New" w:cs="Courier New" w:eastAsia="Courier New" w:hAnsi="Courier New"/>
          <w:lang w:val="en-"/>
        </w:rPr>
        <w:t>ObjectFile</w:t>
      </w:r>
      <w:r>
        <w:rPr>
          <w:color w:val="00000A"/>
          <w:sz w:val="22"/>
          <w:b w:val="off"/>
          <w:szCs w:val="22"/>
          <w:bCs w:val="off"/>
          <w:rFonts w:cs="Calibri" w:eastAsia="Calibri"/>
          <w:lang w:val="en-"/>
        </w:rPr>
        <w:t xml:space="preserve"> class, which represents an object file loaded in memory. This class stores an object file's segment name, execution start address, text records, imported and exported symbols, and relocation information.</w:t>
      </w:r>
    </w:p>
    <w:p>
      <w:pPr>
        <w:pStyle w:val="style0"/>
        <w:tabs>
          <w:tab w:leader="none" w:pos="709" w:val="left"/>
          <w:tab w:leader="none" w:pos="2869" w:val="left"/>
          <w:tab w:leader="none" w:pos="4320" w:val="left"/>
        </w:tabs>
        <w:ind w:hanging="0" w:left="0" w:right="0"/>
        <w:spacing w:after="200" w:before="0" w:line="276" w:lineRule="atLeast"/>
      </w:pPr>
      <w:r>
        <w:rPr>
          <w:color w:val="00000A"/>
          <w:sz w:val="22"/>
          <w:b w:val="off"/>
          <w:szCs w:val="22"/>
          <w:bCs w:val="off"/>
          <w:rFonts w:cs="Calibri" w:eastAsia="Calibri"/>
          <w:lang w:val="en-"/>
        </w:rPr>
        <w:t>The following files are in the Common directory:</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szCs w:val="22"/>
          <w:bCs/>
          <w:rFonts w:ascii="Courier New" w:cs="Courier New" w:eastAsia="Courier New" w:hAnsi="Courier New"/>
          <w:lang w:val="en-"/>
        </w:rPr>
        <w:t>ByteOperations.java</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Implements the static </w:t>
      </w:r>
      <w:r>
        <w:rPr>
          <w:color w:val="00000A"/>
          <w:sz w:val="22"/>
          <w:b/>
          <w:szCs w:val="22"/>
          <w:bCs/>
          <w:rFonts w:ascii="Courier New" w:cs="Calibri" w:eastAsia="Calibri" w:hAnsi="Courier New"/>
          <w:lang w:val="en-"/>
        </w:rPr>
        <w:t>ByteOperations</w:t>
      </w:r>
      <w:r>
        <w:rPr>
          <w:color w:val="00000A"/>
          <w:sz w:val="22"/>
          <w:b w:val="off"/>
          <w:szCs w:val="22"/>
          <w:bCs w:val="off"/>
          <w:rFonts w:cs="Calibri" w:eastAsia="Calibri"/>
          <w:lang w:val="en-"/>
        </w:rPr>
        <w:t xml:space="preserve"> utility class, which provides functions for modifying binary data.</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szCs w:val="22"/>
          <w:bCs/>
          <w:rFonts w:ascii="Courier New" w:cs="Courier New" w:eastAsia="Courier New" w:hAnsi="Courier New"/>
          <w:lang w:val="en-"/>
        </w:rPr>
        <w:t>Error.java</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The </w:t>
      </w:r>
      <w:r>
        <w:rPr>
          <w:color w:val="00000A"/>
          <w:sz w:val="22"/>
          <w:b/>
          <w:szCs w:val="22"/>
          <w:bCs/>
          <w:rFonts w:ascii="Courier New" w:cs="Courier New" w:eastAsia="Courier New" w:hAnsi="Courier New"/>
          <w:lang w:val="en-"/>
        </w:rPr>
        <w:t>Error</w:t>
      </w:r>
      <w:r>
        <w:rPr>
          <w:color w:val="00000A"/>
          <w:sz w:val="22"/>
          <w:b w:val="off"/>
          <w:szCs w:val="22"/>
          <w:bCs w:val="off"/>
          <w:rFonts w:cs="Calibri" w:eastAsia="Calibri"/>
          <w:lang w:val="en-"/>
        </w:rPr>
        <w:t xml:space="preserve"> class is used by the Assembler, Loader, and Simulator to keep track of errors encountered while assembling, loading, or simulating a program.</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szCs w:val="22"/>
          <w:bCs/>
          <w:rFonts w:ascii="Courier New" w:cs="Courier New" w:eastAsia="Courier New" w:hAnsi="Courier New"/>
          <w:lang w:val="en-"/>
        </w:rPr>
        <w:t>MemoryBank.java</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A </w:t>
      </w:r>
      <w:r>
        <w:rPr>
          <w:color w:val="00000A"/>
          <w:sz w:val="22"/>
          <w:b/>
          <w:szCs w:val="22"/>
          <w:bCs/>
          <w:rFonts w:ascii="Courier New" w:cs="Courier New" w:eastAsia="Courier New" w:hAnsi="Courier New"/>
          <w:lang w:val="en-"/>
        </w:rPr>
        <w:t>MemoryBank</w:t>
      </w:r>
      <w:r>
        <w:rPr>
          <w:color w:val="00000A"/>
          <w:sz w:val="22"/>
          <w:b w:val="off"/>
          <w:szCs w:val="22"/>
          <w:bCs w:val="off"/>
          <w:rFonts w:cs="Calibri" w:eastAsia="Calibri"/>
          <w:lang w:val="en-"/>
        </w:rPr>
        <w:t xml:space="preserve"> represents an array of 16-bit memory. It provides functions for reading and writing memory, as well as resolving symbol values and relocating binary data.</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szCs w:val="22"/>
          <w:bCs/>
          <w:rFonts w:ascii="Courier New" w:cs="Courier New" w:eastAsia="Courier New" w:hAnsi="Courier New"/>
          <w:lang w:val="en-"/>
        </w:rPr>
        <w:t>SymbolEntry.java</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A </w:t>
      </w:r>
      <w:r>
        <w:rPr>
          <w:color w:val="00000A"/>
          <w:sz w:val="22"/>
          <w:b/>
          <w:szCs w:val="22"/>
          <w:bCs/>
          <w:rFonts w:ascii="Courier New" w:cs="Courier New" w:eastAsia="Courier New" w:hAnsi="Courier New"/>
          <w:lang w:val="en-"/>
        </w:rPr>
        <w:t>SymbolEntry</w:t>
      </w:r>
      <w:r>
        <w:rPr>
          <w:color w:val="00000A"/>
          <w:sz w:val="22"/>
          <w:b w:val="off"/>
          <w:szCs w:val="22"/>
          <w:bCs w:val="off"/>
          <w:rFonts w:cs="Calibri" w:eastAsia="Calibri"/>
          <w:lang w:val="en-"/>
        </w:rPr>
        <w:t xml:space="preserve"> represents a location in memory that must be modified by the </w:t>
      </w:r>
      <w:r>
        <w:rPr>
          <w:color w:val="00000A"/>
          <w:sz w:val="22"/>
          <w:b/>
          <w:szCs w:val="22"/>
          <w:bCs/>
          <w:rFonts w:ascii="Courier New" w:cs="Calibri" w:eastAsia="Calibri" w:hAnsi="Courier New"/>
          <w:lang w:val="en-"/>
        </w:rPr>
        <w:t>Loader</w:t>
      </w:r>
      <w:r>
        <w:rPr>
          <w:color w:val="00000A"/>
          <w:sz w:val="22"/>
          <w:b w:val="off"/>
          <w:szCs w:val="22"/>
          <w:bCs w:val="off"/>
          <w:rFonts w:cs="Calibri" w:eastAsia="Calibri"/>
          <w:lang w:val="en-"/>
        </w:rPr>
        <w:t xml:space="preserve">. The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 xml:space="preserve"> may be associated with a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 in which case the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's value must be inserted at the memory location. Otherwise, the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 xml:space="preserve"> just indicates that the value in memory must be modified if it is relocated.</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szCs w:val="22"/>
          <w:bCs/>
          <w:rFonts w:ascii="Courier New" w:cs="Courier New" w:eastAsia="Courier New" w:hAnsi="Courier New"/>
          <w:lang w:val="en-"/>
        </w:rPr>
        <w:t>Symbol.java</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A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is a name/value pair with an extra flag that defines whether the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is relocatable or constant.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szCs w:val="22"/>
          <w:bCs/>
          <w:rFonts w:ascii="Courier New" w:cs="Courier New" w:eastAsia="Courier New" w:hAnsi="Courier New"/>
          <w:lang w:val="en-"/>
        </w:rPr>
        <w:t>SymbolTable.java</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A </w:t>
      </w:r>
      <w:r>
        <w:rPr>
          <w:color w:val="00000A"/>
          <w:sz w:val="22"/>
          <w:b/>
          <w:szCs w:val="22"/>
          <w:bCs/>
          <w:rFonts w:ascii="Courier New" w:cs="Courier New" w:eastAsia="Courier New" w:hAnsi="Courier New"/>
          <w:lang w:val="en-"/>
        </w:rPr>
        <w:t>SymbolTable</w:t>
      </w:r>
      <w:r>
        <w:rPr>
          <w:color w:val="00000A"/>
          <w:sz w:val="22"/>
          <w:b w:val="off"/>
          <w:szCs w:val="22"/>
          <w:bCs w:val="off"/>
          <w:rFonts w:cs="Calibri" w:eastAsia="Calibri"/>
          <w:lang w:val="en-"/>
        </w:rPr>
        <w:t xml:space="preserve"> is an internal representation mapping names to </w:t>
      </w:r>
      <w:r>
        <w:rPr>
          <w:color w:val="00000A"/>
          <w:sz w:val="22"/>
          <w:b/>
          <w:szCs w:val="22"/>
          <w:bCs/>
          <w:rFonts w:ascii="Courier New" w:cs="Courier New" w:eastAsia="Courier New" w:hAnsi="Courier New"/>
          <w:lang w:val="en-"/>
        </w:rPr>
        <w:t>Symbols</w:t>
      </w:r>
      <w:r>
        <w:rPr>
          <w:color w:val="00000A"/>
          <w:sz w:val="22"/>
          <w:b w:val="off"/>
          <w:szCs w:val="22"/>
          <w:bCs w:val="off"/>
          <w:rFonts w:cs="Calibri" w:eastAsia="Calibri"/>
          <w:lang w:val="en-"/>
        </w:rPr>
        <w:t>.</w:t>
      </w:r>
    </w:p>
    <w:p>
      <w:pPr>
        <w:pStyle w:val="style0"/>
        <w:ind w:hanging="0" w:left="0" w:right="0"/>
        <w:spacing w:after="200" w:before="0" w:line="276" w:lineRule="atLeast"/>
      </w:pPr>
      <w:r>
        <w:rPr>
          <w:color w:val="00000A"/>
          <w:sz w:val="22"/>
          <w:b w:val="off"/>
          <w:szCs w:val="22"/>
          <w:bCs w:val="off"/>
          <w:rFonts w:cs="Calibri" w:eastAsia="Calibri"/>
          <w:lang w:val="en-"/>
        </w:rPr>
        <w:tab/>
        <w:t>The Loader folder contains the subfolder “/tests” that contains the test assembly and object files that were used in the testing of the Loader.</w:t>
      </w:r>
    </w:p>
    <w:p>
      <w:pPr>
        <w:pStyle w:val="style0"/>
        <w:ind w:hanging="0" w:left="0" w:right="0"/>
        <w:spacing w:after="200" w:before="0" w:line="276" w:lineRule="atLeast"/>
      </w:pPr>
      <w:r>
        <w:rPr>
          <w:color w:val="00000A"/>
          <w:sz w:val="22"/>
          <w:b w:val="off"/>
          <w:szCs w:val="22"/>
          <w:bCs w:val="off"/>
          <w:rFonts w:cs="Calibri" w:eastAsia="Calibri"/>
          <w:lang w:val="en-"/>
        </w:rPr>
        <w:tab/>
        <w:t>The Loader folder also contains the subfolder “/docs” that contains the User’s Guide, Programmer’s Guide and the Testing Plan.   Contained within the “/docs” directory is another subfolder “/Meeting Minutes” that contains the minutes for each design meeting that took place.</w:t>
      </w:r>
    </w:p>
    <w:p>
      <w:pPr>
        <w:pStyle w:val="style0"/>
        <w:keepLines/>
        <w:keepNext/>
        <w:spacing w:after="0" w:before="200" w:line="276" w:lineRule="atLeast"/>
      </w:pPr>
      <w:r>
        <w:rPr>
          <w:color w:val="4F81BD"/>
          <w:sz w:val="26"/>
          <w:b/>
          <w:szCs w:val="26"/>
          <w:bCs/>
          <w:rFonts w:ascii="Cambria" w:cs="Cambria" w:eastAsia="Cambria" w:hAnsi="Cambria"/>
          <w:lang w:val="en-"/>
        </w:rPr>
        <w:t>Design Conventions</w:t>
      </w:r>
    </w:p>
    <w:p>
      <w:pPr>
        <w:pStyle w:val="style0"/>
        <w:spacing w:after="200" w:before="0" w:line="276" w:lineRule="atLeast"/>
      </w:pPr>
      <w:r>
        <w:rPr>
          <w:color w:val="00000A"/>
          <w:sz w:val="22"/>
          <w:b w:val="off"/>
          <w:szCs w:val="22"/>
          <w:bCs w:val="off"/>
          <w:rFonts w:cs="Calibri" w:eastAsia="Calibri"/>
          <w:lang w:val="en-"/>
        </w:rPr>
        <w:tab/>
        <w:t xml:space="preserve">Across the files in our implementation, several design conventions were followed. These include the capitalization of class names and package names, like </w:t>
      </w:r>
      <w:r>
        <w:rPr>
          <w:color w:val="00000A"/>
          <w:sz w:val="22"/>
          <w:b/>
          <w:szCs w:val="22"/>
          <w:bCs/>
          <w:rFonts w:ascii="Courier New" w:cs="Courier New" w:eastAsia="Courier New" w:hAnsi="Courier New"/>
          <w:lang w:val="en-"/>
        </w:rPr>
        <w:t>Main</w:t>
      </w:r>
      <w:r>
        <w:rPr>
          <w:color w:val="00000A"/>
          <w:sz w:val="22"/>
          <w:b/>
          <w:szCs w:val="22"/>
          <w:bCs/>
          <w:rFonts w:cs="Calibri" w:eastAsia="Calibri"/>
          <w:lang w:val="en-"/>
        </w:rPr>
        <w:t xml:space="preserve"> </w:t>
      </w:r>
      <w:r>
        <w:rPr>
          <w:color w:val="00000A"/>
          <w:sz w:val="22"/>
          <w:b w:val="off"/>
          <w:szCs w:val="22"/>
          <w:bCs w:val="off"/>
          <w:rFonts w:cs="Calibri" w:eastAsia="Calibri"/>
          <w:lang w:val="en-"/>
        </w:rPr>
        <w:t xml:space="preserve">or </w:t>
      </w:r>
      <w:r>
        <w:rPr>
          <w:color w:val="00000A"/>
          <w:sz w:val="22"/>
          <w:b/>
          <w:szCs w:val="22"/>
          <w:bCs/>
          <w:rFonts w:ascii="Courier New" w:cs="Courier New" w:eastAsia="Courier New" w:hAnsi="Courier New"/>
          <w:lang w:val="en-"/>
        </w:rPr>
        <w:t>Loader</w:t>
      </w:r>
      <w:r>
        <w:rPr>
          <w:color w:val="00000A"/>
          <w:sz w:val="22"/>
          <w:b w:val="off"/>
          <w:szCs w:val="22"/>
          <w:bCs w:val="off"/>
          <w:rFonts w:cs="Calibri" w:eastAsia="Calibri"/>
          <w:lang w:val="en-"/>
        </w:rPr>
        <w:t xml:space="preserve">, lower-case names for variables, and mixed-case names for method titles like “getSegmentName”.   Also, care was taken to limit the length of lines to less than 90 characters. On a whole, our lab was designed to be object-oriented.  The objects that are used to represent the symbols and object files follow the object-oriented convention of encapsulation and data hiding. </w:t>
      </w:r>
    </w:p>
    <w:p>
      <w:pPr>
        <w:pStyle w:val="style0"/>
        <w:keepLines/>
        <w:keepNext/>
        <w:spacing w:after="0" w:before="200" w:line="276" w:lineRule="atLeast"/>
      </w:pPr>
      <w:r>
        <w:rPr>
          <w:color w:val="4F81BD"/>
          <w:sz w:val="26"/>
          <w:b/>
          <w:szCs w:val="26"/>
          <w:bCs/>
          <w:rFonts w:ascii="Cambria" w:cs="Cambria" w:eastAsia="Cambria" w:hAnsi="Cambria"/>
          <w:lang w:val="en-"/>
        </w:rPr>
        <w:t>Module Inter-Relationships</w:t>
      </w:r>
    </w:p>
    <w:p>
      <w:pPr>
        <w:pStyle w:val="style0"/>
        <w:spacing w:after="200" w:before="0" w:line="276" w:lineRule="atLeast"/>
      </w:pPr>
      <w:r>
        <w:rPr>
          <w:color w:val="00000A"/>
          <w:sz w:val="22"/>
          <w:b w:val="off"/>
          <w:szCs w:val="22"/>
          <w:bCs w:val="off"/>
          <w:rFonts w:cs="Calibri" w:eastAsia="Calibri"/>
          <w:lang w:val="en-"/>
        </w:rPr>
        <w:tab/>
        <w:t xml:space="preserve">The core linking loader algorithm is implemented in the </w:t>
      </w:r>
      <w:r>
        <w:rPr>
          <w:color w:val="00000A"/>
          <w:sz w:val="22"/>
          <w:b/>
          <w:szCs w:val="22"/>
          <w:bCs/>
          <w:rFonts w:ascii="Courier New" w:cs="Calibri" w:eastAsia="Calibri" w:hAnsi="Courier New"/>
          <w:lang w:val="en-"/>
        </w:rPr>
        <w:t>Main</w:t>
      </w:r>
      <w:r>
        <w:rPr>
          <w:color w:val="00000A"/>
          <w:sz w:val="22"/>
          <w:b w:val="off"/>
          <w:szCs w:val="22"/>
          <w:bCs w:val="off"/>
          <w:rFonts w:cs="Calibri" w:eastAsia="Calibri"/>
          <w:lang w:val="en-"/>
        </w:rPr>
        <w:t xml:space="preserve"> and </w:t>
      </w:r>
      <w:r>
        <w:rPr>
          <w:color w:val="00000A"/>
          <w:sz w:val="22"/>
          <w:b/>
          <w:szCs w:val="22"/>
          <w:bCs/>
          <w:rFonts w:ascii="Courier New" w:cs="Calibri" w:eastAsia="Calibri" w:hAnsi="Courier New"/>
          <w:lang w:val="en-"/>
        </w:rPr>
        <w:t>Loader</w:t>
      </w:r>
      <w:r>
        <w:rPr>
          <w:color w:val="00000A"/>
          <w:sz w:val="22"/>
          <w:b w:val="off"/>
          <w:szCs w:val="22"/>
          <w:bCs w:val="off"/>
          <w:rFonts w:cs="Calibri" w:eastAsia="Calibri"/>
          <w:lang w:val="en-"/>
        </w:rPr>
        <w:t xml:space="preserve"> classes. These modules use the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w:t>
      </w:r>
      <w:r>
        <w:rPr>
          <w:color w:val="00000A"/>
          <w:sz w:val="22"/>
          <w:b/>
          <w:szCs w:val="22"/>
          <w:bCs/>
          <w:rFonts w:ascii="Courier New" w:cs="Calibri" w:eastAsia="Calibri" w:hAnsi="Courier New"/>
          <w:lang w:val="en-"/>
        </w:rPr>
        <w:t>SymbolTable</w:t>
      </w:r>
      <w:r>
        <w:rPr>
          <w:color w:val="00000A"/>
          <w:sz w:val="22"/>
          <w:b w:val="off"/>
          <w:szCs w:val="22"/>
          <w:bCs w:val="off"/>
          <w:rFonts w:cs="Calibri" w:eastAsia="Calibri"/>
          <w:lang w:val="en-"/>
        </w:rPr>
        <w:t xml:space="preserve">,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 xml:space="preserve">, and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xml:space="preserve"> classes to represent the state of the object files. In addition, the </w:t>
      </w:r>
      <w:r>
        <w:rPr>
          <w:color w:val="00000A"/>
          <w:sz w:val="22"/>
          <w:b/>
          <w:szCs w:val="22"/>
          <w:bCs/>
          <w:rFonts w:ascii="Courier New" w:cs="Calibri" w:eastAsia="Calibri" w:hAnsi="Courier New"/>
          <w:lang w:val="en-"/>
        </w:rPr>
        <w:t>Error</w:t>
      </w:r>
      <w:r>
        <w:rPr>
          <w:color w:val="00000A"/>
          <w:sz w:val="22"/>
          <w:b w:val="off"/>
          <w:szCs w:val="22"/>
          <w:bCs w:val="off"/>
          <w:rFonts w:cs="Calibri" w:eastAsia="Calibri"/>
          <w:lang w:val="en-"/>
        </w:rPr>
        <w:t xml:space="preserve"> class is used for error reporting, and the </w:t>
      </w:r>
      <w:r>
        <w:rPr>
          <w:color w:val="00000A"/>
          <w:sz w:val="22"/>
          <w:b/>
          <w:szCs w:val="22"/>
          <w:bCs/>
          <w:rFonts w:ascii="Courier New" w:cs="Calibri" w:eastAsia="Calibri" w:hAnsi="Courier New"/>
          <w:lang w:val="en-"/>
        </w:rPr>
        <w:t>ByteOperations</w:t>
      </w:r>
      <w:r>
        <w:rPr>
          <w:color w:val="00000A"/>
          <w:sz w:val="22"/>
          <w:b w:val="off"/>
          <w:szCs w:val="22"/>
          <w:bCs w:val="off"/>
          <w:rFonts w:cs="Calibri" w:eastAsia="Calibri"/>
          <w:lang w:val="en-"/>
        </w:rPr>
        <w:t xml:space="preserve"> utility class is used for binary modification functions.</w:t>
      </w:r>
    </w:p>
    <w:p>
      <w:pPr>
        <w:pStyle w:val="style0"/>
        <w:keepLines/>
        <w:keepNext/>
        <w:spacing w:after="0" w:before="480" w:line="276" w:lineRule="atLeast"/>
      </w:pPr>
      <w:r>
        <w:rPr>
          <w:color w:val="365F91"/>
          <w:sz w:val="28"/>
          <w:b/>
          <w:szCs w:val="28"/>
          <w:bCs/>
          <w:rFonts w:ascii="Cambria" w:cs="Cambria" w:eastAsia="Cambria" w:hAnsi="Cambria"/>
          <w:lang w:val="en-"/>
        </w:rPr>
        <w:t>Data Structures</w:t>
      </w:r>
    </w:p>
    <w:p>
      <w:pPr>
        <w:pStyle w:val="style0"/>
        <w:spacing w:after="200" w:before="0" w:line="276" w:lineRule="atLeast"/>
      </w:pPr>
      <w:r>
        <w:rPr>
          <w:color w:val="365F91"/>
          <w:sz w:val="22"/>
          <w:b w:val="off"/>
          <w:szCs w:val="22"/>
          <w:bCs w:val="off"/>
          <w:rFonts w:cs="Calibri" w:eastAsia="Calibri"/>
          <w:lang w:val="en-"/>
        </w:rPr>
        <w:tab/>
      </w:r>
      <w:r>
        <w:rPr>
          <w:color w:val="00000A"/>
          <w:sz w:val="22"/>
          <w:b w:val="off"/>
          <w:szCs w:val="22"/>
          <w:bCs w:val="off"/>
          <w:rFonts w:cs="Calibri" w:eastAsia="Calibri"/>
          <w:lang w:val="en-"/>
        </w:rPr>
        <w:t>There are several important data structures that are used by the loader in the creation of the output executable. The following is a listing of the data structure, the file it appears in, the usage of the data structure, its implementation, and its invariant.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Object: “ObjectFile” defined by ObjectFile.java</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Represents a complete “Wi-11 Machine” object file, including the segment name, execution start address, text records, imported and exported symbols, and relocation information.</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Implemented as a </w:t>
      </w:r>
      <w:r>
        <w:rPr>
          <w:color w:val="00000A"/>
          <w:sz w:val="22"/>
          <w:b/>
          <w:szCs w:val="22"/>
          <w:bCs/>
          <w:rFonts w:ascii="Courier New" w:cs="Calibri" w:eastAsia="Calibri" w:hAnsi="Courier New"/>
          <w:lang w:val="en-"/>
        </w:rPr>
        <w:t>String</w:t>
      </w:r>
      <w:r>
        <w:rPr>
          <w:color w:val="00000A"/>
          <w:sz w:val="22"/>
          <w:b w:val="off"/>
          <w:szCs w:val="22"/>
          <w:bCs w:val="off"/>
          <w:rFonts w:cs="Calibri" w:eastAsia="Calibri"/>
          <w:lang w:val="en-"/>
        </w:rPr>
        <w:t xml:space="preserve"> for the segment name, an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for the start address, a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xml:space="preserve"> for the text records, two </w:t>
      </w:r>
      <w:r>
        <w:rPr>
          <w:color w:val="00000A"/>
          <w:sz w:val="22"/>
          <w:b/>
          <w:szCs w:val="22"/>
          <w:bCs/>
          <w:rFonts w:ascii="Courier New" w:cs="Calibri" w:eastAsia="Calibri" w:hAnsi="Courier New"/>
          <w:lang w:val="en-"/>
        </w:rPr>
        <w:t>List</w:t>
      </w:r>
      <w:r>
        <w:rPr>
          <w:color w:val="00000A"/>
          <w:sz w:val="22"/>
          <w:b w:val="off"/>
          <w:szCs w:val="22"/>
          <w:bCs w:val="off"/>
          <w:rFonts w:cs="Calibri" w:eastAsia="Calibri"/>
          <w:lang w:val="en-"/>
        </w:rPr>
        <w:t xml:space="preserve">s of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s for the imported and exported symbols and the relocation information.</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Invariant: length of the segment name must be 6 and the start address must be in the range [x0, xffff]. The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xml:space="preserve"> must not be </w:t>
      </w:r>
      <w:r>
        <w:rPr>
          <w:color w:val="00000A"/>
          <w:sz w:val="22"/>
          <w:b/>
          <w:szCs w:val="22"/>
          <w:bCs/>
          <w:rFonts w:ascii="Courier New" w:cs="Calibri" w:eastAsia="Calibri" w:hAnsi="Courier New"/>
          <w:lang w:val="en-"/>
        </w:rPr>
        <w:t>null</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Object: “MemoryBank” defined by MemoryBank.java</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Represents an array of 16-bit memory.</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Implemented as a </w:t>
      </w:r>
      <w:r>
        <w:rPr>
          <w:color w:val="00000A"/>
          <w:sz w:val="22"/>
          <w:b/>
          <w:szCs w:val="22"/>
          <w:bCs/>
          <w:rFonts w:ascii="Courier New" w:cs="Calibri" w:eastAsia="Calibri" w:hAnsi="Courier New"/>
          <w:lang w:val="en-"/>
        </w:rPr>
        <w:t>HashMap&lt;Integer, Short&gt;</w:t>
      </w:r>
      <w:r>
        <w:rPr>
          <w:color w:val="00000A"/>
          <w:sz w:val="22"/>
          <w:b w:val="off"/>
          <w:szCs w:val="22"/>
          <w:bCs w:val="off"/>
          <w:rFonts w:cs="Calibri" w:eastAsia="Calibri"/>
          <w:lang w:val="en-"/>
        </w:rPr>
        <w:t xml:space="preserve"> and two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s to track the first and last address containing data.</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Invariant: the first and last addresses tracked by the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xml:space="preserve"> must correspond to the smallest and largest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keys (respectively) in the </w:t>
      </w:r>
      <w:r>
        <w:rPr>
          <w:color w:val="00000A"/>
          <w:sz w:val="22"/>
          <w:b/>
          <w:szCs w:val="22"/>
          <w:bCs/>
          <w:rFonts w:ascii="Courier New" w:cs="Calibri" w:eastAsia="Calibri" w:hAnsi="Courier New"/>
          <w:lang w:val="en-"/>
        </w:rPr>
        <w:t>HashMap&lt;Integer, Short&gt;</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Object: “SymbolEntry” defined by SymbolEntry.java</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Represents a location in memory that must be modified by the </w:t>
      </w:r>
      <w:r>
        <w:rPr>
          <w:color w:val="00000A"/>
          <w:sz w:val="22"/>
          <w:b/>
          <w:szCs w:val="22"/>
          <w:bCs/>
          <w:rFonts w:ascii="Courier New" w:cs="Calibri" w:eastAsia="Calibri" w:hAnsi="Courier New"/>
          <w:lang w:val="en-"/>
        </w:rPr>
        <w:t>Loader</w:t>
      </w:r>
      <w:r>
        <w:rPr>
          <w:color w:val="00000A"/>
          <w:sz w:val="22"/>
          <w:b w:val="off"/>
          <w:szCs w:val="22"/>
          <w:bCs w:val="off"/>
          <w:rFonts w:cs="Calibri" w:eastAsia="Calibri"/>
          <w:lang w:val="en-"/>
        </w:rPr>
        <w:t>.</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Implemented as a String that may be </w:t>
      </w:r>
      <w:r>
        <w:rPr>
          <w:color w:val="00000A"/>
          <w:sz w:val="22"/>
          <w:b/>
          <w:szCs w:val="22"/>
          <w:bCs/>
          <w:rFonts w:ascii="Courier New" w:cs="Calibri" w:eastAsia="Calibri" w:hAnsi="Courier New"/>
          <w:lang w:val="en-"/>
        </w:rPr>
        <w:t>null</w:t>
      </w:r>
      <w:r>
        <w:rPr>
          <w:color w:val="00000A"/>
          <w:sz w:val="22"/>
          <w:b w:val="off"/>
          <w:szCs w:val="22"/>
          <w:bCs w:val="off"/>
          <w:rFonts w:cs="Calibri" w:eastAsia="Calibri"/>
          <w:lang w:val="en-"/>
        </w:rPr>
        <w:t xml:space="preserve"> for relocation records, or may contain the name of a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 associated with the entry, and three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s which represent a memory address and the indices of the most significant and least significant bits that need modified.</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Invariant: the address must be in the range [x0, xffff], the index of the most significant bit must be larger than that of the least significant bit. Both bit indices must be in the range [0, 16].</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Object: “Error” defined by Error.java</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Represents a loader error with a message and an optional object file line number.</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Implemented as a </w:t>
      </w:r>
      <w:r>
        <w:rPr>
          <w:color w:val="00000A"/>
          <w:sz w:val="22"/>
          <w:b/>
          <w:szCs w:val="22"/>
          <w:bCs/>
          <w:rFonts w:ascii="Courier New" w:cs="Calibri" w:eastAsia="Calibri" w:hAnsi="Courier New"/>
          <w:lang w:val="en-"/>
        </w:rPr>
        <w:t>String</w:t>
      </w:r>
      <w:r>
        <w:rPr>
          <w:color w:val="00000A"/>
          <w:sz w:val="22"/>
          <w:b w:val="off"/>
          <w:szCs w:val="22"/>
          <w:bCs w:val="off"/>
          <w:rFonts w:cs="Calibri" w:eastAsia="Calibri"/>
          <w:lang w:val="en-"/>
        </w:rPr>
        <w:t xml:space="preserve"> to store the message, an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to store the line number, and a </w:t>
      </w:r>
      <w:r>
        <w:rPr>
          <w:color w:val="00000A"/>
          <w:sz w:val="22"/>
          <w:b/>
          <w:szCs w:val="22"/>
          <w:bCs/>
          <w:rFonts w:ascii="Courier New" w:cs="Calibri" w:eastAsia="Calibri" w:hAnsi="Courier New"/>
          <w:lang w:val="en-"/>
        </w:rPr>
        <w:t>boolean</w:t>
      </w:r>
      <w:r>
        <w:rPr>
          <w:color w:val="00000A"/>
          <w:sz w:val="22"/>
          <w:b w:val="off"/>
          <w:szCs w:val="22"/>
          <w:bCs w:val="off"/>
          <w:rFonts w:cs="Calibri" w:eastAsia="Calibri"/>
          <w:lang w:val="en-"/>
        </w:rPr>
        <w:t xml:space="preserve"> to indicate whether the error makes use of the line number.</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Invariant: the message must not be </w:t>
      </w:r>
      <w:r>
        <w:rPr>
          <w:color w:val="00000A"/>
          <w:sz w:val="22"/>
          <w:b/>
          <w:szCs w:val="22"/>
          <w:bCs/>
          <w:rFonts w:ascii="Courier New" w:cs="Calibri" w:eastAsia="Calibri" w:hAnsi="Courier New"/>
          <w:lang w:val="en-"/>
        </w:rPr>
        <w:t>null</w:t>
      </w:r>
      <w:r>
        <w:rPr>
          <w:color w:val="00000A"/>
          <w:sz w:val="22"/>
          <w:b w:val="off"/>
          <w:szCs w:val="22"/>
          <w:bCs w:val="off"/>
          <w:rFonts w:cs="Calibri" w:eastAsia="Calibri"/>
          <w:lang w:val="en-"/>
        </w:rPr>
        <w:t>, and the line number must be greater than zero.</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Object: “Symbol” defined by Symbol.java</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Represents the name/value pair of a defined symbol.</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Implemented as a </w:t>
      </w:r>
      <w:r>
        <w:rPr>
          <w:color w:val="00000A"/>
          <w:sz w:val="22"/>
          <w:b/>
          <w:szCs w:val="22"/>
          <w:bCs/>
          <w:rFonts w:ascii="Courier New" w:cs="Calibri" w:eastAsia="Calibri" w:hAnsi="Courier New"/>
          <w:lang w:val="en-"/>
        </w:rPr>
        <w:t>String</w:t>
      </w:r>
      <w:r>
        <w:rPr>
          <w:color w:val="00000A"/>
          <w:sz w:val="22"/>
          <w:b w:val="off"/>
          <w:szCs w:val="22"/>
          <w:bCs w:val="off"/>
          <w:rFonts w:cs="Calibri" w:eastAsia="Calibri"/>
          <w:lang w:val="en-"/>
        </w:rPr>
        <w:t xml:space="preserve"> for the symbol name, an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to store its value, and three </w:t>
      </w:r>
      <w:r>
        <w:rPr>
          <w:color w:val="00000A"/>
          <w:sz w:val="22"/>
          <w:b/>
          <w:szCs w:val="22"/>
          <w:bCs/>
          <w:rFonts w:ascii="Courier New" w:cs="Calibri" w:eastAsia="Calibri" w:hAnsi="Courier New"/>
          <w:lang w:val="en-"/>
        </w:rPr>
        <w:t>boolean</w:t>
      </w:r>
      <w:r>
        <w:rPr>
          <w:color w:val="00000A"/>
          <w:sz w:val="22"/>
          <w:b w:val="off"/>
          <w:szCs w:val="22"/>
          <w:bCs w:val="off"/>
          <w:rFonts w:cs="Calibri" w:eastAsia="Calibri"/>
          <w:lang w:val="en-"/>
        </w:rPr>
        <w:t>s indicating whether the symbol is relocatable, imported, or exported.</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Object: “SymbolTable” defined by SymbolTable.java</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Represents the internal mappings of names to </w:t>
      </w:r>
      <w:r>
        <w:rPr>
          <w:color w:val="00000A"/>
          <w:sz w:val="22"/>
          <w:b/>
          <w:szCs w:val="22"/>
          <w:bCs/>
          <w:rFonts w:ascii="Courier New" w:cs="Courier New" w:eastAsia="Courier New" w:hAnsi="Courier New"/>
          <w:lang w:val="en-"/>
        </w:rPr>
        <w:t>Symbols</w:t>
      </w:r>
      <w:r>
        <w:rPr>
          <w:color w:val="00000A"/>
          <w:sz w:val="22"/>
          <w:b w:val="off"/>
          <w:szCs w:val="22"/>
          <w:bCs w:val="off"/>
          <w:rFonts w:cs="Courier New" w:eastAsia="Courier New"/>
          <w:lang w:val="en-"/>
        </w:rPr>
        <w:t>.</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Implemented as a </w:t>
      </w:r>
      <w:r>
        <w:rPr>
          <w:color w:val="00000A"/>
          <w:sz w:val="22"/>
          <w:b/>
          <w:szCs w:val="22"/>
          <w:bCs/>
          <w:rFonts w:ascii="Courier New" w:cs="Courier New" w:eastAsia="Courier New" w:hAnsi="Courier New"/>
          <w:lang w:val="en-"/>
        </w:rPr>
        <w:t>HashMap&lt;String, Symbol&gt;</w:t>
      </w:r>
      <w:r>
        <w:rPr>
          <w:color w:val="00000A"/>
          <w:sz w:val="22"/>
          <w:b w:val="off"/>
          <w:szCs w:val="22"/>
          <w:bCs w:val="off"/>
          <w:rFonts w:cs="Courier New" w:eastAsia="Courier New"/>
          <w:lang w:val="en-"/>
        </w:rPr>
        <w:t>.</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 xml:space="preserve">Invariant: Only unique </w:t>
      </w:r>
      <w:r>
        <w:rPr>
          <w:color w:val="00000A"/>
          <w:sz w:val="22"/>
          <w:b/>
          <w:szCs w:val="22"/>
          <w:bCs/>
          <w:rFonts w:ascii="Courier New" w:cs="Courier New" w:eastAsia="Courier New" w:hAnsi="Courier New"/>
          <w:lang w:val="en-"/>
        </w:rPr>
        <w:t>Symbols</w:t>
      </w:r>
      <w:r>
        <w:rPr>
          <w:color w:val="00000A"/>
          <w:sz w:val="22"/>
          <w:b w:val="off"/>
          <w:szCs w:val="22"/>
          <w:bCs w:val="off"/>
          <w:rFonts w:cs="Calibri" w:eastAsia="Calibri"/>
          <w:lang w:val="en-"/>
        </w:rPr>
        <w:t xml:space="preserve"> can be entered into the </w:t>
      </w:r>
      <w:r>
        <w:rPr>
          <w:color w:val="00000A"/>
          <w:sz w:val="22"/>
          <w:b/>
          <w:szCs w:val="22"/>
          <w:bCs/>
          <w:rFonts w:ascii="Courier New" w:cs="Courier New" w:eastAsia="Courier New" w:hAnsi="Courier New"/>
          <w:lang w:val="en-"/>
        </w:rPr>
        <w:t>SymbolTable</w:t>
      </w:r>
      <w:r>
        <w:rPr>
          <w:color w:val="00000A"/>
          <w:sz w:val="22"/>
          <w:b w:val="off"/>
          <w:szCs w:val="22"/>
          <w:bCs w:val="off"/>
          <w:rFonts w:cs="Courier New" w:eastAsia="Courier New"/>
          <w:lang w:val="en-"/>
        </w:rPr>
        <w:t>.</w:t>
      </w:r>
    </w:p>
    <w:p>
      <w:pPr>
        <w:pStyle w:val="style0"/>
        <w:keepLines/>
        <w:keepNext/>
        <w:spacing w:after="0" w:before="480" w:line="276" w:lineRule="atLeast"/>
      </w:pPr>
      <w:r>
        <w:rPr>
          <w:color w:val="365F91"/>
          <w:sz w:val="28"/>
          <w:b/>
          <w:szCs w:val="28"/>
          <w:bCs/>
          <w:rFonts w:ascii="Cambria" w:cs="Cambria" w:eastAsia="Cambria" w:hAnsi="Cambria"/>
          <w:lang w:val="en-"/>
        </w:rPr>
        <w:t>Component Descriptions</w:t>
      </w:r>
    </w:p>
    <w:p>
      <w:pPr>
        <w:pStyle w:val="style0"/>
        <w:spacing w:after="200" w:before="0" w:line="276" w:lineRule="atLeast"/>
      </w:pPr>
      <w:r>
        <w:rPr>
          <w:color w:val="00000A"/>
          <w:sz w:val="22"/>
          <w:b w:val="off"/>
          <w:szCs w:val="22"/>
          <w:bCs w:val="off"/>
          <w:rFonts w:cs="Calibri" w:eastAsia="Calibri"/>
          <w:lang w:val="en-"/>
        </w:rPr>
        <w:tab/>
        <w:t>This section provides a detailed description of both the client- and implementation-side view of every component used in the program.</w:t>
      </w:r>
    </w:p>
    <w:p>
      <w:pPr>
        <w:pStyle w:val="style0"/>
        <w:keepLines/>
        <w:keepNext/>
        <w:spacing w:after="0" w:before="200" w:line="276" w:lineRule="atLeast"/>
      </w:pPr>
      <w:r>
        <w:rPr>
          <w:color w:val="4F81BD"/>
          <w:sz w:val="26"/>
          <w:b/>
          <w:szCs w:val="26"/>
          <w:bCs/>
          <w:rFonts w:ascii="Cambria" w:cs="Cambria" w:eastAsia="Cambria" w:hAnsi="Cambria"/>
          <w:lang w:val="en-"/>
        </w:rPr>
        <w:t>Client-Side</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szCs w:val="22"/>
          <w:bCs/>
          <w:rFonts w:ascii="Courier New" w:cs="Courier New" w:eastAsia="Courier New" w:hAnsi="Courier New"/>
          <w:lang w:val="en-"/>
        </w:rPr>
        <w:t>Main</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The </w:t>
      </w:r>
      <w:r>
        <w:rPr>
          <w:color w:val="00000A"/>
          <w:sz w:val="22"/>
          <w:b/>
          <w:szCs w:val="22"/>
          <w:bCs/>
          <w:rFonts w:ascii="Courier New" w:cs="Courier New" w:eastAsia="Courier New" w:hAnsi="Courier New"/>
          <w:lang w:val="en-"/>
        </w:rPr>
        <w:t>Main</w:t>
      </w:r>
      <w:r>
        <w:rPr>
          <w:color w:val="00000A"/>
          <w:sz w:val="22"/>
          <w:b w:val="off"/>
          <w:szCs w:val="22"/>
          <w:bCs w:val="off"/>
          <w:rFonts w:cs="Calibri" w:eastAsia="Calibri"/>
          <w:lang w:val="en-"/>
        </w:rPr>
        <w:t xml:space="preserve"> component is the entry point into the loader program.  It accepts the command line arguments from the user, such as the input files, output filename, and an option to generate a listing.</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szCs w:val="22"/>
          <w:bCs/>
          <w:rFonts w:ascii="Courier New" w:cs="Courier New" w:eastAsia="Courier New" w:hAnsi="Courier New"/>
          <w:lang w:val="en-"/>
        </w:rPr>
        <w:t>Loader</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The </w:t>
      </w:r>
      <w:r>
        <w:rPr>
          <w:color w:val="00000A"/>
          <w:sz w:val="22"/>
          <w:b/>
          <w:szCs w:val="22"/>
          <w:bCs/>
          <w:rFonts w:ascii="Courier New" w:cs="Courier New" w:eastAsia="Courier New" w:hAnsi="Courier New"/>
          <w:lang w:val="en-"/>
        </w:rPr>
        <w:t>Loader</w:t>
      </w:r>
      <w:r>
        <w:rPr>
          <w:color w:val="00000A"/>
          <w:sz w:val="22"/>
          <w:b w:val="off"/>
          <w:szCs w:val="22"/>
          <w:bCs w:val="off"/>
          <w:rFonts w:cs="Calibri" w:eastAsia="Calibri"/>
          <w:lang w:val="en-"/>
        </w:rPr>
        <w:t xml:space="preserve"> component parses object files into in-memory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reperesentations, which can then be relocated and linked.</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Mathematical Model:</w:t>
      </w:r>
    </w:p>
    <w:p>
      <w:pPr>
        <w:pStyle w:val="style0"/>
        <w:ind w:hanging="0" w:left="1800" w:right="0"/>
        <w:spacing w:after="200" w:before="0" w:line="276" w:lineRule="atLeast"/>
      </w:pPr>
      <w:r>
        <w:rPr>
          <w:color w:val="00000A"/>
          <w:sz w:val="22"/>
          <w:b w:val="off"/>
          <w:szCs w:val="22"/>
          <w:bCs w:val="off"/>
          <w:rFonts w:cs="Calibri" w:eastAsia="Calibri"/>
          <w:lang w:val="en-"/>
        </w:rPr>
        <w:t>The Loader has no state.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Constraint:</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szCs w:val="22"/>
          <w:bCs/>
          <w:rFonts w:ascii="Courier New" w:cs="Courier New" w:eastAsia="Courier New" w:hAnsi="Courier New"/>
          <w:lang w:val="en-"/>
        </w:rPr>
        <w:t>ObjectFile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The </w:t>
      </w:r>
      <w:r>
        <w:rPr>
          <w:color w:val="00000A"/>
          <w:sz w:val="22"/>
          <w:b/>
          <w:szCs w:val="22"/>
          <w:bCs/>
          <w:rFonts w:ascii="Courier New" w:cs="Courier New" w:eastAsia="Courier New" w:hAnsi="Courier New"/>
          <w:lang w:val="en-"/>
        </w:rPr>
        <w:t>ObjectFile</w:t>
      </w:r>
      <w:r>
        <w:rPr>
          <w:color w:val="00000A"/>
          <w:sz w:val="22"/>
          <w:b w:val="off"/>
          <w:szCs w:val="22"/>
          <w:bCs w:val="off"/>
          <w:rFonts w:cs="Calibri" w:eastAsia="Calibri"/>
          <w:lang w:val="en-"/>
        </w:rPr>
        <w:t xml:space="preserve"> component holds the in-memory representation of an object file.  The </w:t>
      </w:r>
      <w:r>
        <w:rPr>
          <w:color w:val="00000A"/>
          <w:sz w:val="22"/>
          <w:b/>
          <w:szCs w:val="22"/>
          <w:bCs/>
          <w:rFonts w:ascii="Courier New" w:cs="Courier New" w:eastAsia="Courier New" w:hAnsi="Courier New"/>
          <w:lang w:val="en-"/>
        </w:rPr>
        <w:t>ObjectFile</w:t>
      </w:r>
      <w:r>
        <w:rPr>
          <w:color w:val="00000A"/>
          <w:sz w:val="22"/>
          <w:b w:val="off"/>
          <w:szCs w:val="22"/>
          <w:bCs w:val="off"/>
          <w:rFonts w:cs="Calibri" w:eastAsia="Calibri"/>
          <w:lang w:val="en-"/>
        </w:rPr>
        <w:t xml:space="preserve"> can then be relocated and linked into an executable file.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Mathematical Model:</w:t>
      </w:r>
    </w:p>
    <w:p>
      <w:pPr>
        <w:pStyle w:val="style0"/>
        <w:ind w:hanging="0" w:left="1800" w:right="0"/>
        <w:spacing w:after="200" w:before="0" w:line="276" w:lineRule="atLeast"/>
      </w:pPr>
      <w:r>
        <w:rPr>
          <w:color w:val="00000A"/>
          <w:sz w:val="22"/>
          <w:b w:val="off"/>
          <w:szCs w:val="22"/>
          <w:bCs w:val="off"/>
          <w:rFonts w:cs="Calibri" w:eastAsia="Calibri"/>
          <w:lang w:val="en-"/>
        </w:rPr>
        <w:t>ObjectFile = Start Address + Segment Name + MemoryBank + Symbol Entries + Relocation Records + Relocatable</w:t>
      </w:r>
    </w:p>
    <w:p>
      <w:pPr>
        <w:pStyle w:val="style0"/>
        <w:keepLines/>
        <w:keepNext/>
        <w:spacing w:after="0" w:before="200" w:line="276" w:lineRule="atLeast"/>
      </w:pPr>
      <w:r>
        <w:rPr>
          <w:color w:val="4F81BD"/>
          <w:sz w:val="26"/>
          <w:b/>
          <w:szCs w:val="26"/>
          <w:bCs/>
          <w:rFonts w:ascii="Cambria" w:cs="Cambria" w:eastAsia="Cambria" w:hAnsi="Cambria"/>
          <w:lang w:val="en-"/>
        </w:rPr>
        <w:t>Implementer-Side</w:t>
      </w:r>
    </w:p>
    <w:p>
      <w:pPr>
        <w:pStyle w:val="style0"/>
        <w:keepLines/>
        <w:keepNext/>
        <w:spacing w:after="0" w:before="200" w:line="276" w:lineRule="atLeast"/>
      </w:pPr>
      <w:r>
        <w:rPr>
          <w:color w:val="4F81BD"/>
          <w:sz w:val="22"/>
          <w:b/>
          <w:szCs w:val="22"/>
          <w:bCs/>
          <w:rFonts w:ascii="Cambria" w:cs="Cambria" w:eastAsia="Cambria" w:hAnsi="Cambria"/>
          <w:lang w:val="en-"/>
        </w:rPr>
        <w:t>Main</w:t>
      </w:r>
    </w:p>
    <w:p>
      <w:pPr>
        <w:pStyle w:val="style0"/>
        <w:numPr>
          <w:ilvl w:val="0"/>
          <w:numId w:val="2"/>
        </w:numPr>
        <w:tabs>
          <w:tab w:leader="none" w:pos="1789" w:val="left"/>
          <w:tab w:leader="none" w:pos="2869" w:val="left"/>
          <w:tab w:leader="none" w:pos="3949" w:val="left"/>
          <w:tab w:leader="none" w:pos="4320" w:val="left"/>
        </w:tabs>
        <w:ind w:hanging="360" w:left="1080" w:right="0"/>
        <w:spacing w:after="200" w:before="0" w:line="276" w:lineRule="atLeast"/>
      </w:pPr>
      <w:r>
        <w:rPr>
          <w:color w:val="00000A"/>
          <w:sz w:val="22"/>
          <w:b w:val="off"/>
          <w:szCs w:val="22"/>
          <w:bCs w:val="off"/>
          <w:rFonts w:cs="Calibri" w:eastAsia="Calibri"/>
          <w:lang w:val="en-"/>
        </w:rPr>
        <w:t xml:space="preserve">Description: The </w:t>
      </w:r>
      <w:r>
        <w:rPr>
          <w:color w:val="00000A"/>
          <w:sz w:val="22"/>
          <w:b/>
          <w:szCs w:val="22"/>
          <w:bCs/>
          <w:rFonts w:ascii="Courier New" w:cs="Courier New" w:eastAsia="Courier New" w:hAnsi="Courier New"/>
          <w:lang w:val="en-"/>
        </w:rPr>
        <w:t>Main</w:t>
      </w:r>
      <w:r>
        <w:rPr>
          <w:color w:val="00000A"/>
          <w:sz w:val="22"/>
          <w:b w:val="off"/>
          <w:szCs w:val="22"/>
          <w:bCs w:val="off"/>
          <w:rFonts w:cs="Calibri" w:eastAsia="Calibri"/>
          <w:lang w:val="en-"/>
        </w:rPr>
        <w:t xml:space="preserve"> class contains the main method which is the entry point into the loader program.</w:t>
      </w:r>
    </w:p>
    <w:p>
      <w:pPr>
        <w:pStyle w:val="style0"/>
        <w:numPr>
          <w:ilvl w:val="0"/>
          <w:numId w:val="2"/>
        </w:numPr>
        <w:tabs>
          <w:tab w:leader="none" w:pos="1789" w:val="left"/>
          <w:tab w:leader="none" w:pos="2869" w:val="left"/>
          <w:tab w:leader="none" w:pos="3949" w:val="left"/>
          <w:tab w:leader="none" w:pos="4320" w:val="left"/>
        </w:tabs>
        <w:ind w:hanging="360" w:left="1080" w:right="0"/>
        <w:spacing w:after="200" w:before="0" w:line="276" w:lineRule="atLeast"/>
      </w:pPr>
      <w:r>
        <w:rPr>
          <w:color w:val="00000A"/>
          <w:sz w:val="22"/>
          <w:b w:val="off"/>
          <w:szCs w:val="22"/>
          <w:bCs w:val="off"/>
          <w:rFonts w:cs="Calibri" w:eastAsia="Calibri"/>
          <w:lang w:val="en-"/>
        </w:rPr>
        <w:t>State: None</w:t>
      </w:r>
    </w:p>
    <w:p>
      <w:pPr>
        <w:pStyle w:val="style0"/>
        <w:numPr>
          <w:ilvl w:val="0"/>
          <w:numId w:val="2"/>
        </w:numPr>
        <w:tabs>
          <w:tab w:leader="none" w:pos="1789" w:val="left"/>
          <w:tab w:leader="none" w:pos="2869" w:val="left"/>
          <w:tab w:leader="none" w:pos="3949" w:val="left"/>
          <w:tab w:leader="none" w:pos="4320" w:val="left"/>
        </w:tabs>
        <w:ind w:hanging="360" w:left="1080" w:right="0"/>
        <w:spacing w:after="200" w:before="0" w:line="276" w:lineRule="atLeast"/>
      </w:pPr>
      <w:r>
        <w:rPr>
          <w:color w:val="00000A"/>
          <w:sz w:val="22"/>
          <w:b w:val="off"/>
          <w:szCs w:val="22"/>
          <w:bCs w:val="off"/>
          <w:rFonts w:cs="Calibri" w:eastAsia="Calibri"/>
          <w:lang w:val="en-"/>
        </w:rPr>
        <w:t>Algorithm:</w:t>
      </w:r>
    </w:p>
    <w:p>
      <w:pPr>
        <w:pStyle w:val="style0"/>
        <w:ind w:firstLine="360" w:left="720" w:right="0"/>
        <w:spacing w:after="200" w:before="0" w:line="240" w:lineRule="atLeast"/>
      </w:pPr>
      <w:r>
        <w:rPr>
          <w:color w:val="00000A"/>
          <w:sz w:val="22"/>
          <w:b w:val="off"/>
          <w:szCs w:val="22"/>
          <w:bCs w:val="off"/>
          <w:rFonts w:cs="Calibri" w:eastAsia="Calibri"/>
          <w:lang w:val="en-"/>
        </w:rPr>
        <w:tab/>
        <w:t>Parse input filenames from arguments</w:t>
      </w:r>
    </w:p>
    <w:p>
      <w:pPr>
        <w:pStyle w:val="style0"/>
        <w:ind w:firstLine="360" w:left="720" w:right="0"/>
        <w:spacing w:after="200" w:before="0" w:line="240" w:lineRule="atLeast"/>
      </w:pPr>
      <w:r>
        <w:rPr>
          <w:color w:val="00000A"/>
          <w:sz w:val="22"/>
          <w:b w:val="off"/>
          <w:szCs w:val="22"/>
          <w:bCs w:val="off"/>
          <w:rFonts w:cs="Calibri" w:eastAsia="Calibri"/>
          <w:lang w:val="en-"/>
        </w:rPr>
        <w:tab/>
        <w:t>Parse output filename from arguments and attempt to open an output stream</w:t>
      </w:r>
    </w:p>
    <w:p>
      <w:pPr>
        <w:pStyle w:val="style0"/>
        <w:ind w:firstLine="360" w:left="720" w:right="0"/>
        <w:spacing w:after="200" w:before="0" w:line="240" w:lineRule="atLeast"/>
      </w:pPr>
      <w:r>
        <w:rPr>
          <w:color w:val="00000A"/>
          <w:sz w:val="22"/>
          <w:b w:val="off"/>
          <w:szCs w:val="22"/>
          <w:bCs w:val="off"/>
          <w:rFonts w:cs="Calibri" w:eastAsia="Calibri"/>
          <w:lang w:val="en-"/>
        </w:rPr>
        <w:tab/>
        <w:t>Determine whether to generate a listing from the arguments</w:t>
      </w:r>
    </w:p>
    <w:p>
      <w:pPr>
        <w:pStyle w:val="style0"/>
        <w:ind w:firstLine="360" w:left="720" w:right="0"/>
        <w:spacing w:after="200" w:before="0" w:line="240" w:lineRule="atLeast"/>
      </w:pPr>
      <w:r>
        <w:rPr>
          <w:color w:val="00000A"/>
          <w:sz w:val="22"/>
          <w:b w:val="off"/>
          <w:szCs w:val="22"/>
          <w:bCs w:val="off"/>
          <w:rFonts w:cs="Calibri" w:eastAsia="Calibri"/>
          <w:lang w:val="en-"/>
        </w:rPr>
        <w:tab/>
        <w:t>Parse the load address from arguments, if one is given</w:t>
      </w:r>
    </w:p>
    <w:p>
      <w:pPr>
        <w:pStyle w:val="style0"/>
        <w:ind w:firstLine="720" w:left="720" w:right="0"/>
        <w:spacing w:after="200" w:before="0" w:line="240" w:lineRule="atLeast"/>
      </w:pPr>
      <w:r>
        <w:rPr>
          <w:color w:val="00000A"/>
          <w:sz w:val="22"/>
          <w:b w:val="off"/>
          <w:szCs w:val="22"/>
          <w:bCs w:val="off"/>
          <w:rFonts w:cs="Calibri" w:eastAsia="Calibri"/>
          <w:lang w:val="en-"/>
        </w:rPr>
        <w:t>Read all input file data into Strings</w:t>
      </w:r>
    </w:p>
    <w:p>
      <w:pPr>
        <w:pStyle w:val="style0"/>
        <w:ind w:firstLine="720" w:left="720" w:right="0"/>
        <w:spacing w:after="200" w:before="0" w:line="240" w:lineRule="atLeast"/>
      </w:pPr>
      <w:r>
        <w:rPr>
          <w:color w:val="00000A"/>
          <w:sz w:val="22"/>
          <w:b w:val="off"/>
          <w:szCs w:val="22"/>
          <w:bCs w:val="off"/>
          <w:rFonts w:cs="Calibri" w:eastAsia="Calibri"/>
          <w:lang w:val="en-"/>
        </w:rPr>
        <w:t xml:space="preserve">Parse each input file into an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and relocate appropriately</w:t>
      </w:r>
    </w:p>
    <w:p>
      <w:pPr>
        <w:pStyle w:val="style0"/>
        <w:ind w:firstLine="720" w:left="720" w:right="0"/>
        <w:spacing w:after="200" w:before="0" w:line="240" w:lineRule="atLeast"/>
      </w:pPr>
      <w:r>
        <w:rPr>
          <w:color w:val="00000A"/>
          <w:sz w:val="22"/>
          <w:b w:val="off"/>
          <w:szCs w:val="22"/>
          <w:bCs w:val="off"/>
          <w:rFonts w:cs="Calibri" w:eastAsia="Calibri"/>
          <w:lang w:val="en-"/>
        </w:rPr>
        <w:t xml:space="preserve">Resolve symbol values in each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and combine them into one </w:t>
      </w:r>
      <w:r>
        <w:rPr>
          <w:color w:val="00000A"/>
          <w:sz w:val="22"/>
          <w:b/>
          <w:szCs w:val="22"/>
          <w:bCs/>
          <w:rFonts w:ascii="Courier New" w:cs="Calibri" w:eastAsia="Calibri" w:hAnsi="Courier New"/>
          <w:lang w:val="en-"/>
        </w:rPr>
        <w:t>MemoryBank</w:t>
      </w:r>
    </w:p>
    <w:p>
      <w:pPr>
        <w:pStyle w:val="style0"/>
        <w:ind w:firstLine="360" w:left="1080" w:right="0"/>
        <w:spacing w:after="200" w:before="0" w:line="240" w:lineRule="atLeast"/>
      </w:pPr>
      <w:r>
        <w:rPr>
          <w:color w:val="00000A"/>
          <w:sz w:val="22"/>
          <w:b w:val="off"/>
          <w:szCs w:val="22"/>
          <w:bCs w:val="off"/>
          <w:rFonts w:cs="Calibri" w:eastAsia="Calibri"/>
          <w:lang w:val="en-"/>
        </w:rPr>
        <w:t>Write header record, text records, and end record</w:t>
      </w:r>
    </w:p>
    <w:p>
      <w:pPr>
        <w:pStyle w:val="style0"/>
        <w:ind w:firstLine="360" w:left="1080" w:right="0"/>
        <w:spacing w:after="200" w:before="0" w:line="240" w:lineRule="atLeast"/>
      </w:pPr>
      <w:r>
        <w:rPr>
          <w:color w:val="00000A"/>
          <w:sz w:val="22"/>
          <w:b w:val="off"/>
          <w:szCs w:val="22"/>
          <w:bCs w:val="off"/>
          <w:rFonts w:cs="Calibri" w:eastAsia="Calibri"/>
          <w:lang w:val="en-"/>
        </w:rPr>
        <w:t>Close output stream</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40" w:lineRule="atLeast"/>
      </w:pPr>
      <w:r>
        <w:rPr>
          <w:color w:val="00000A"/>
          <w:sz w:val="22"/>
          <w:b/>
          <w:szCs w:val="22"/>
          <w:bCs/>
          <w:rFonts w:ascii="Courier New" w:cs="Courier New" w:eastAsia="Courier New" w:hAnsi="Courier New"/>
          <w:lang w:val="en-"/>
        </w:rPr>
        <w:t>Main</w:t>
      </w:r>
      <w:r>
        <w:rPr>
          <w:color w:val="00000A"/>
          <w:sz w:val="22"/>
          <w:b/>
          <w:szCs w:val="22"/>
          <w:bCs/>
          <w:rFonts w:cs="Calibri" w:eastAsia="Calibri"/>
          <w:lang w:val="en-"/>
        </w:rPr>
        <w:t xml:space="preserve"> Methods</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40" w:lineRule="atLeast"/>
      </w:pPr>
      <w:r>
        <w:rPr>
          <w:color w:val="00000A"/>
          <w:sz w:val="22"/>
          <w:b w:val="off"/>
          <w:szCs w:val="22"/>
          <w:bCs w:val="off"/>
          <w:rFonts w:cs="Calibri" w:eastAsia="Calibri"/>
          <w:lang w:val="en-"/>
        </w:rPr>
        <w:t xml:space="preserve">Method Name: </w:t>
      </w:r>
      <w:r>
        <w:rPr>
          <w:color w:val="00000A"/>
          <w:sz w:val="22"/>
          <w:b/>
          <w:szCs w:val="22"/>
          <w:bCs/>
          <w:rFonts w:cs="Calibri" w:eastAsia="Calibri"/>
          <w:lang w:val="en-"/>
        </w:rPr>
        <w:t>main</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Description: Program entry point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Parameters: args[]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Requires: 1 or more input files and an output filename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Alters: outfile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Returns: void</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Throws: None</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40" w:lineRule="atLeast"/>
      </w:pPr>
      <w:r>
        <w:rPr>
          <w:color w:val="00000A"/>
          <w:sz w:val="22"/>
          <w:b w:val="off"/>
          <w:szCs w:val="22"/>
          <w:bCs w:val="off"/>
          <w:rFonts w:cs="Calibri" w:eastAsia="Calibri"/>
          <w:lang w:val="en-"/>
        </w:rPr>
        <w:t>Method Name: printUsageInformation</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Description: Prints usage information to the console.  Shows:</w:t>
      </w:r>
    </w:p>
    <w:p>
      <w:pPr>
        <w:pStyle w:val="style0"/>
        <w:ind w:hanging="0" w:left="0" w:right="0"/>
        <w:spacing w:line="240" w:lineRule="atLeast"/>
      </w:pPr>
      <w:r>
        <w:rPr>
          <w:color w:val="0000FF"/>
          <w:sz w:val="20"/>
          <w:b w:val="off"/>
          <w:szCs w:val="20"/>
          <w:bCs w:val="off"/>
          <w:rFonts w:ascii="Courier New" w:cs="Courier New" w:eastAsia="Courier New" w:hAnsi="Courier New"/>
          <w:lang w:val="en-"/>
        </w:rPr>
        <w:t>Usage:</w:t>
        <w:tab/>
        <w:tab/>
        <w:t>java Loader.Main [inputfiles] -o outfile [options]</w:t>
      </w:r>
    </w:p>
    <w:p>
      <w:pPr>
        <w:pStyle w:val="style0"/>
        <w:spacing w:line="240" w:lineRule="atLeast"/>
      </w:pPr>
      <w:r>
        <w:rPr>
          <w:color w:val="0000FF"/>
          <w:sz w:val="20"/>
          <w:b w:val="off"/>
          <w:szCs w:val="20"/>
          <w:bCs w:val="off"/>
          <w:rFonts w:ascii="Courier New" w:cs="Courier New" w:eastAsia="Courier New" w:hAnsi="Courier New"/>
          <w:lang w:val="en-"/>
        </w:rPr>
        <w:tab/>
        <w:t>-l</w:t>
        <w:tab/>
        <w:tab/>
        <w:t>Generating listing</w:t>
      </w:r>
    </w:p>
    <w:p>
      <w:pPr>
        <w:pStyle w:val="style0"/>
        <w:spacing w:line="240" w:lineRule="atLeast"/>
      </w:pPr>
      <w:r>
        <w:rPr>
          <w:color w:val="0000FF"/>
          <w:sz w:val="20"/>
          <w:b w:val="off"/>
          <w:szCs w:val="20"/>
          <w:bCs w:val="off"/>
          <w:rFonts w:ascii="Courier New" w:cs="Courier New" w:eastAsia="Courier New" w:hAnsi="Courier New"/>
          <w:lang w:val="en-"/>
        </w:rPr>
        <w:tab/>
        <w:t>-a addr</w:t>
        <w:tab/>
        <w:t>Relocate program to addr (4-digit hex memory address)</w:t>
      </w:r>
    </w:p>
    <w:p>
      <w:pPr>
        <w:pStyle w:val="style0"/>
        <w:spacing w:line="240" w:lineRule="atLeast"/>
      </w:pPr>
      <w:r>
        <w:rPr>
          <w:color w:val="0000FF"/>
          <w:sz w:val="20"/>
          <w:b w:val="off"/>
          <w:szCs w:val="20"/>
          <w:bCs w:val="off"/>
          <w:rFonts w:ascii="Courier New" w:cs="Courier New" w:eastAsia="Courier New" w:hAnsi="Courier New"/>
          <w:lang w:val="en-"/>
        </w:rPr>
        <w:t>Note: if linking an absolute object file, it must come first in the file list.</w:t>
      </w:r>
    </w:p>
    <w:p>
      <w:pPr>
        <w:pStyle w:val="style0"/>
        <w:spacing w:line="240" w:lineRule="atLeast"/>
      </w:pPr>
      <w:r>
        <w:rPr>
          <w:color w:val="0000FF"/>
        </w:rPr>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Parameters: None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Alters: System.out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Ensures: System.out = #System.out + [usage info]</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Returns: void</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40" w:lineRule="atLeast"/>
      </w:pPr>
      <w:r>
        <w:rPr>
          <w:color w:val="00000A"/>
          <w:sz w:val="22"/>
          <w:b w:val="off"/>
          <w:szCs w:val="22"/>
          <w:bCs w:val="off"/>
          <w:rFonts w:cs="Calibri" w:eastAsia="Calibri"/>
          <w:lang w:val="en-"/>
        </w:rPr>
        <w:t>Method Name: readAllText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Description: Reads all text in the file at the given path location into a string.</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filename - Path to desired file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Requires: valid file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Returns: A string containing all the data existing in the desired file.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Throws: IOException</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40" w:lineRule="atLeast"/>
      </w:pPr>
      <w:r>
        <w:rPr>
          <w:color w:val="00000A"/>
          <w:sz w:val="22"/>
          <w:b w:val="off"/>
          <w:szCs w:val="22"/>
          <w:bCs w:val="off"/>
          <w:rFonts w:cs="Calibri" w:eastAsia="Calibri"/>
          <w:lang w:val="en-"/>
        </w:rPr>
        <w:t>Method Name: writeAllText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Description: Writes all the given text to the file existing at the path location</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filename - Desired output file name,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data – data to be written to file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Alters: The specified file on the file system</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Ensures: The specified file is overwritten or created if it does not exist on the file system</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Returns: void</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Throws: IOException</w:t>
      </w:r>
    </w:p>
    <w:p>
      <w:pPr>
        <w:pStyle w:val="style0"/>
        <w:keepLines/>
        <w:keepNext/>
        <w:spacing w:after="0" w:before="200" w:line="276" w:lineRule="atLeast"/>
      </w:pPr>
      <w:r>
        <w:rPr>
          <w:color w:val="4F81BD"/>
          <w:sz w:val="22"/>
          <w:b/>
          <w:szCs w:val="22"/>
          <w:bCs/>
          <w:rFonts w:ascii="Cambria" w:cs="Cambria" w:eastAsia="Cambria" w:hAnsi="Cambria"/>
          <w:lang w:val="en-"/>
        </w:rPr>
        <w:t>Loader</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The </w:t>
      </w:r>
      <w:r>
        <w:rPr>
          <w:color w:val="00000A"/>
          <w:sz w:val="22"/>
          <w:b/>
          <w:szCs w:val="22"/>
          <w:bCs/>
          <w:rFonts w:ascii="Courier New" w:cs="Courier New" w:eastAsia="Courier New" w:hAnsi="Courier New"/>
          <w:lang w:val="en-"/>
        </w:rPr>
        <w:t>Loader</w:t>
      </w:r>
      <w:r>
        <w:rPr>
          <w:color w:val="00000A"/>
          <w:sz w:val="22"/>
          <w:b w:val="off"/>
          <w:szCs w:val="22"/>
          <w:bCs w:val="off"/>
          <w:rFonts w:cs="Calibri" w:eastAsia="Calibri"/>
          <w:lang w:val="en-"/>
        </w:rPr>
        <w:t xml:space="preserve"> parses an object file into an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representation.</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State: none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Alogrithm:</w:t>
      </w:r>
    </w:p>
    <w:p>
      <w:pPr>
        <w:pStyle w:val="style0"/>
        <w:ind w:hanging="0" w:left="2160" w:right="0"/>
        <w:spacing w:after="200" w:before="0" w:line="240" w:lineRule="atLeast"/>
      </w:pPr>
      <w:r>
        <w:rPr>
          <w:color w:val="00000A"/>
          <w:sz w:val="22"/>
          <w:b w:val="off"/>
          <w:szCs w:val="22"/>
          <w:bCs w:val="off"/>
          <w:rFonts w:cs="Calibri" w:eastAsia="Calibri"/>
          <w:lang w:val="en-"/>
        </w:rPr>
        <w:t>for each line in object file:</w:t>
      </w:r>
    </w:p>
    <w:p>
      <w:pPr>
        <w:pStyle w:val="style0"/>
        <w:ind w:hanging="0" w:left="2160" w:right="0"/>
        <w:spacing w:after="200" w:before="0" w:line="240" w:lineRule="atLeast"/>
      </w:pPr>
      <w:r>
        <w:rPr>
          <w:color w:val="00000A"/>
          <w:sz w:val="22"/>
          <w:b w:val="off"/>
          <w:szCs w:val="22"/>
          <w:bCs w:val="off"/>
          <w:rFonts w:cs="Calibri" w:eastAsia="Calibri"/>
          <w:lang w:val="en-"/>
        </w:rPr>
        <w:tab/>
        <w:t>if line is a header record:</w:t>
      </w:r>
    </w:p>
    <w:p>
      <w:pPr>
        <w:pStyle w:val="style0"/>
        <w:ind w:hanging="0" w:left="2160" w:right="0"/>
        <w:spacing w:after="200" w:before="0" w:line="240" w:lineRule="atLeast"/>
      </w:pPr>
      <w:r>
        <w:rPr>
          <w:color w:val="00000A"/>
          <w:sz w:val="22"/>
          <w:b w:val="off"/>
          <w:szCs w:val="22"/>
          <w:bCs w:val="off"/>
          <w:rFonts w:cs="Calibri" w:eastAsia="Calibri"/>
          <w:lang w:val="en-"/>
        </w:rPr>
        <w:tab/>
        <w:tab/>
        <w:t>Extract the segment name, load address, and segment size</w:t>
      </w:r>
    </w:p>
    <w:p>
      <w:pPr>
        <w:pStyle w:val="style0"/>
        <w:ind w:hanging="0" w:left="2160" w:right="0"/>
        <w:spacing w:after="200" w:before="0" w:line="240" w:lineRule="atLeast"/>
      </w:pPr>
      <w:r>
        <w:rPr>
          <w:color w:val="00000A"/>
          <w:sz w:val="22"/>
          <w:b w:val="off"/>
          <w:szCs w:val="22"/>
          <w:bCs w:val="off"/>
          <w:rFonts w:cs="Calibri" w:eastAsia="Calibri"/>
          <w:lang w:val="en-"/>
        </w:rPr>
        <w:tab/>
        <w:t>else if line is a text record:</w:t>
      </w:r>
    </w:p>
    <w:p>
      <w:pPr>
        <w:pStyle w:val="style0"/>
        <w:ind w:hanging="0" w:left="2160" w:right="0"/>
        <w:spacing w:after="200" w:before="0" w:line="240" w:lineRule="atLeast"/>
      </w:pPr>
      <w:r>
        <w:rPr>
          <w:color w:val="00000A"/>
          <w:sz w:val="22"/>
          <w:b w:val="off"/>
          <w:szCs w:val="22"/>
          <w:bCs w:val="off"/>
          <w:rFonts w:cs="Calibri" w:eastAsia="Calibri"/>
          <w:lang w:val="en-"/>
        </w:rPr>
        <w:tab/>
        <w:tab/>
        <w:t xml:space="preserve">Extract address and value and write them to the output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w:t>
      </w:r>
    </w:p>
    <w:p>
      <w:pPr>
        <w:pStyle w:val="style0"/>
        <w:ind w:hanging="0" w:left="2160" w:right="0"/>
        <w:spacing w:after="200" w:before="0" w:line="240" w:lineRule="atLeast"/>
      </w:pPr>
      <w:r>
        <w:rPr>
          <w:color w:val="00000A"/>
          <w:sz w:val="22"/>
          <w:b w:val="off"/>
          <w:szCs w:val="22"/>
          <w:bCs w:val="off"/>
          <w:rFonts w:cs="Calibri" w:eastAsia="Calibri"/>
          <w:lang w:val="en-"/>
        </w:rPr>
        <w:tab/>
        <w:tab/>
        <w:t>if line has a modification record suffix:</w:t>
      </w:r>
    </w:p>
    <w:p>
      <w:pPr>
        <w:pStyle w:val="style0"/>
        <w:ind w:hanging="0" w:left="2160" w:right="0"/>
        <w:spacing w:after="200" w:before="0" w:line="240" w:lineRule="atLeast"/>
      </w:pPr>
      <w:r>
        <w:rPr>
          <w:color w:val="00000A"/>
          <w:sz w:val="22"/>
          <w:b w:val="off"/>
          <w:szCs w:val="22"/>
          <w:bCs w:val="off"/>
          <w:rFonts w:cs="Calibri" w:eastAsia="Calibri"/>
          <w:lang w:val="en-"/>
        </w:rPr>
        <w:tab/>
        <w:tab/>
        <w:tab/>
        <w:t xml:space="preserve">Create and save a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 xml:space="preserve"> for the address.</w:t>
      </w:r>
    </w:p>
    <w:p>
      <w:pPr>
        <w:pStyle w:val="style0"/>
        <w:ind w:hanging="0" w:left="2160" w:right="0"/>
        <w:spacing w:after="200" w:before="0" w:line="240" w:lineRule="atLeast"/>
      </w:pPr>
      <w:r>
        <w:rPr>
          <w:color w:val="00000A"/>
          <w:sz w:val="22"/>
          <w:b w:val="off"/>
          <w:szCs w:val="22"/>
          <w:bCs w:val="off"/>
          <w:rFonts w:cs="Calibri" w:eastAsia="Calibri"/>
          <w:lang w:val="en-"/>
        </w:rPr>
        <w:tab/>
        <w:t>else if line is an export record:</w:t>
      </w:r>
    </w:p>
    <w:p>
      <w:pPr>
        <w:pStyle w:val="style0"/>
        <w:ind w:hanging="0" w:left="2160" w:right="0"/>
        <w:spacing w:after="200" w:before="0" w:line="240" w:lineRule="atLeast"/>
      </w:pPr>
      <w:r>
        <w:rPr>
          <w:color w:val="00000A"/>
          <w:sz w:val="22"/>
          <w:b w:val="off"/>
          <w:szCs w:val="22"/>
          <w:bCs w:val="off"/>
          <w:rFonts w:cs="Calibri" w:eastAsia="Calibri"/>
          <w:lang w:val="en-"/>
        </w:rPr>
        <w:tab/>
        <w:tab/>
        <w:t>Extract the symbol name and value</w:t>
      </w:r>
    </w:p>
    <w:p>
      <w:pPr>
        <w:pStyle w:val="style0"/>
        <w:ind w:hanging="0" w:left="2160" w:right="0"/>
        <w:spacing w:after="200" w:before="0" w:line="240" w:lineRule="atLeast"/>
      </w:pPr>
      <w:r>
        <w:rPr>
          <w:color w:val="00000A"/>
          <w:sz w:val="22"/>
          <w:b w:val="off"/>
          <w:szCs w:val="22"/>
          <w:bCs w:val="off"/>
          <w:rFonts w:cs="Calibri" w:eastAsia="Calibri"/>
          <w:lang w:val="en-"/>
        </w:rPr>
        <w:tab/>
        <w:tab/>
        <w:t xml:space="preserve">Define a new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 in the output </w:t>
      </w:r>
      <w:r>
        <w:rPr>
          <w:color w:val="00000A"/>
          <w:sz w:val="22"/>
          <w:b/>
          <w:szCs w:val="22"/>
          <w:bCs/>
          <w:rFonts w:ascii="Courier New" w:cs="Calibri" w:eastAsia="Calibri" w:hAnsi="Courier New"/>
          <w:lang w:val="en-"/>
        </w:rPr>
        <w:t>SymbolTable</w:t>
      </w:r>
      <w:r>
        <w:rPr>
          <w:color w:val="00000A"/>
          <w:sz w:val="22"/>
          <w:b w:val="off"/>
          <w:szCs w:val="22"/>
          <w:bCs w:val="off"/>
          <w:rFonts w:cs="Calibri" w:eastAsia="Calibri"/>
          <w:lang w:val="en-"/>
        </w:rPr>
        <w:t xml:space="preserve"> </w:t>
      </w:r>
    </w:p>
    <w:p>
      <w:pPr>
        <w:pStyle w:val="style0"/>
        <w:ind w:hanging="0" w:left="2160" w:right="0"/>
        <w:spacing w:after="200" w:before="0" w:line="240" w:lineRule="atLeast"/>
      </w:pPr>
      <w:r>
        <w:rPr>
          <w:color w:val="00000A"/>
          <w:sz w:val="22"/>
          <w:b w:val="off"/>
          <w:szCs w:val="22"/>
          <w:bCs w:val="off"/>
          <w:rFonts w:cs="Calibri" w:eastAsia="Calibri"/>
          <w:lang w:val="en-"/>
        </w:rPr>
        <w:tab/>
        <w:t>else if line is an import record:</w:t>
      </w:r>
    </w:p>
    <w:p>
      <w:pPr>
        <w:pStyle w:val="style0"/>
        <w:ind w:hanging="0" w:left="2160" w:right="0"/>
        <w:spacing w:after="200" w:before="0" w:line="240" w:lineRule="atLeast"/>
      </w:pPr>
      <w:r>
        <w:rPr>
          <w:color w:val="00000A"/>
          <w:sz w:val="22"/>
          <w:b w:val="off"/>
          <w:szCs w:val="22"/>
          <w:bCs w:val="off"/>
          <w:rFonts w:cs="Calibri" w:eastAsia="Calibri"/>
          <w:lang w:val="en-"/>
        </w:rPr>
        <w:tab/>
        <w:tab/>
        <w:t>Extract the symbol name, address, and bit mask</w:t>
      </w:r>
    </w:p>
    <w:p>
      <w:pPr>
        <w:pStyle w:val="style0"/>
        <w:ind w:hanging="0" w:left="2160" w:right="0"/>
        <w:spacing w:after="200" w:before="0" w:line="240" w:lineRule="atLeast"/>
      </w:pPr>
      <w:r>
        <w:rPr>
          <w:color w:val="00000A"/>
          <w:sz w:val="22"/>
          <w:b w:val="off"/>
          <w:szCs w:val="22"/>
          <w:bCs w:val="off"/>
          <w:rFonts w:cs="Calibri" w:eastAsia="Calibri"/>
          <w:lang w:val="en-"/>
        </w:rPr>
        <w:tab/>
        <w:tab/>
        <w:t xml:space="preserve">Create a new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 xml:space="preserve"> with the name, address, and bit mask</w:t>
      </w:r>
    </w:p>
    <w:p>
      <w:pPr>
        <w:pStyle w:val="style0"/>
        <w:ind w:hanging="0" w:left="2160" w:right="0"/>
        <w:spacing w:after="200" w:before="0" w:line="240" w:lineRule="atLeast"/>
      </w:pPr>
      <w:r>
        <w:rPr>
          <w:color w:val="00000A"/>
          <w:sz w:val="22"/>
          <w:b w:val="off"/>
          <w:szCs w:val="22"/>
          <w:bCs w:val="off"/>
          <w:rFonts w:cs="Calibri" w:eastAsia="Calibri"/>
          <w:lang w:val="en-"/>
        </w:rPr>
        <w:tab/>
        <w:t>else if line is an end record:</w:t>
      </w:r>
    </w:p>
    <w:p>
      <w:pPr>
        <w:pStyle w:val="style0"/>
        <w:ind w:hanging="0" w:left="2160" w:right="0"/>
        <w:spacing w:after="200" w:before="0" w:line="240" w:lineRule="atLeast"/>
      </w:pPr>
      <w:r>
        <w:rPr>
          <w:color w:val="00000A"/>
          <w:sz w:val="22"/>
          <w:b w:val="off"/>
          <w:szCs w:val="22"/>
          <w:bCs w:val="off"/>
          <w:rFonts w:cs="Calibri" w:eastAsia="Calibri"/>
          <w:lang w:val="en-"/>
        </w:rPr>
        <w:tab/>
        <w:tab/>
        <w:t>Extract the execution start address</w:t>
      </w:r>
    </w:p>
    <w:p>
      <w:pPr>
        <w:pStyle w:val="style0"/>
        <w:ind w:hanging="0" w:left="2160" w:right="0"/>
        <w:spacing w:after="200" w:before="0" w:line="240" w:lineRule="atLeast"/>
      </w:pPr>
      <w:r>
        <w:rPr>
          <w:color w:val="00000A"/>
          <w:sz w:val="22"/>
          <w:b w:val="off"/>
          <w:szCs w:val="22"/>
          <w:bCs w:val="off"/>
          <w:rFonts w:cs="Calibri" w:eastAsia="Calibri"/>
          <w:lang w:val="en-"/>
        </w:rPr>
        <w:t>end for</w:t>
      </w:r>
    </w:p>
    <w:p>
      <w:pPr>
        <w:pStyle w:val="style0"/>
        <w:ind w:hanging="0" w:left="2160" w:right="0"/>
        <w:spacing w:after="200" w:before="0" w:line="240" w:lineRule="atLeast"/>
      </w:pPr>
      <w:r>
        <w:rPr>
          <w:color w:val="00000A"/>
          <w:sz w:val="22"/>
          <w:b w:val="off"/>
          <w:szCs w:val="22"/>
          <w:bCs w:val="off"/>
          <w:rFonts w:cs="Calibri" w:eastAsia="Calibri"/>
          <w:lang w:val="en-"/>
        </w:rPr>
        <w:t xml:space="preserve">Create and return a new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with the parsed segment name, load address,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xml:space="preserve">, </w:t>
      </w:r>
      <w:r>
        <w:rPr>
          <w:color w:val="00000A"/>
          <w:sz w:val="22"/>
          <w:b/>
          <w:szCs w:val="22"/>
          <w:bCs/>
          <w:rFonts w:ascii="Courier New" w:cs="Calibri" w:eastAsia="Calibri" w:hAnsi="Courier New"/>
          <w:lang w:val="en-"/>
        </w:rPr>
        <w:t>SymbolTable</w:t>
      </w:r>
      <w:r>
        <w:rPr>
          <w:color w:val="00000A"/>
          <w:sz w:val="22"/>
          <w:b w:val="off"/>
          <w:szCs w:val="22"/>
          <w:bCs w:val="off"/>
          <w:rFonts w:cs="Calibri" w:eastAsia="Calibri"/>
          <w:lang w:val="en-"/>
        </w:rPr>
        <w:t xml:space="preserve">, and lists of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s.</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40" w:lineRule="atLeast"/>
      </w:pPr>
      <w:r>
        <w:rPr>
          <w:color w:val="00000A"/>
          <w:sz w:val="22"/>
          <w:b/>
          <w:szCs w:val="22"/>
          <w:bCs/>
          <w:rFonts w:ascii="Courier New" w:cs="Courier New" w:eastAsia="Courier New" w:hAnsi="Courier New"/>
          <w:lang w:val="en-"/>
        </w:rPr>
        <w:t>Loader</w:t>
      </w:r>
      <w:r>
        <w:rPr>
          <w:color w:val="00000A"/>
          <w:sz w:val="22"/>
          <w:b w:val="off"/>
          <w:szCs w:val="22"/>
          <w:bCs w:val="off"/>
          <w:rFonts w:cs="Calibri" w:eastAsia="Calibri"/>
          <w:lang w:val="en-"/>
        </w:rPr>
        <w:t xml:space="preserve"> </w:t>
      </w:r>
      <w:r>
        <w:rPr>
          <w:color w:val="00000A"/>
          <w:sz w:val="22"/>
          <w:b/>
          <w:szCs w:val="22"/>
          <w:bCs/>
          <w:rFonts w:cs="Calibri" w:eastAsia="Calibri"/>
          <w:lang w:val="en-"/>
        </w:rPr>
        <w:t>Methods</w:t>
      </w:r>
      <w:r>
        <w:rPr>
          <w:color w:val="00000A"/>
          <w:sz w:val="22"/>
          <w:b w:val="off"/>
          <w:szCs w:val="22"/>
          <w:bCs w:val="off"/>
          <w:rFonts w:cs="Calibri" w:eastAsia="Calibri"/>
          <w:lang w:val="en-"/>
        </w:rPr>
        <w:tab/>
        <w:t xml:space="preserve">  </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40" w:lineRule="atLeast"/>
      </w:pPr>
      <w:r>
        <w:rPr>
          <w:color w:val="00000A"/>
          <w:sz w:val="22"/>
          <w:b w:val="off"/>
          <w:szCs w:val="22"/>
          <w:bCs w:val="off"/>
          <w:rFonts w:cs="Calibri" w:eastAsia="Calibri"/>
          <w:lang w:val="en-"/>
        </w:rPr>
        <w:t>Method Name: load</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 xml:space="preserve">Description:  Takes object file data as a parameter and returns an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that represents that data.</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data</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Requires: A valid “Wi-11 Machine” object file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 xml:space="preserve">Ensures: the output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is a valid in-memory representation of the input data</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ObjectFile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Throws: Exception</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40" w:lineRule="atLeast"/>
      </w:pPr>
      <w:r>
        <w:rPr>
          <w:color w:val="00000A"/>
          <w:sz w:val="22"/>
          <w:b w:val="off"/>
          <w:szCs w:val="22"/>
          <w:bCs w:val="off"/>
          <w:rFonts w:cs="Calibri" w:eastAsia="Calibri"/>
          <w:lang w:val="en-"/>
        </w:rPr>
        <w:t>Method Name: validateSymbolName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Description: This method accepts a symbol name and determines whether the name is valid.</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name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 xml:space="preserve">Ensures: If the symbol name is valid, the output </w:t>
      </w:r>
      <w:r>
        <w:rPr>
          <w:color w:val="00000A"/>
          <w:sz w:val="22"/>
          <w:b/>
          <w:szCs w:val="22"/>
          <w:bCs/>
          <w:rFonts w:ascii="Courier New" w:cs="Calibri" w:eastAsia="Calibri" w:hAnsi="Courier New"/>
          <w:lang w:val="en-"/>
        </w:rPr>
        <w:t>String</w:t>
      </w:r>
      <w:r>
        <w:rPr>
          <w:color w:val="00000A"/>
          <w:sz w:val="22"/>
          <w:b w:val="off"/>
          <w:szCs w:val="22"/>
          <w:bCs w:val="off"/>
          <w:rFonts w:cs="Calibri" w:eastAsia="Calibri"/>
          <w:lang w:val="en-"/>
        </w:rPr>
        <w:t xml:space="preserve"> will be </w:t>
      </w:r>
      <w:r>
        <w:rPr>
          <w:color w:val="00000A"/>
          <w:sz w:val="22"/>
          <w:b/>
          <w:szCs w:val="22"/>
          <w:bCs/>
          <w:rFonts w:ascii="Courier New" w:cs="Calibri" w:eastAsia="Calibri" w:hAnsi="Courier New"/>
          <w:lang w:val="en-"/>
        </w:rPr>
        <w:t>null</w:t>
      </w:r>
      <w:r>
        <w:rPr>
          <w:color w:val="00000A"/>
          <w:sz w:val="22"/>
          <w:b w:val="off"/>
          <w:szCs w:val="22"/>
          <w:bCs w:val="off"/>
          <w:rFonts w:cs="Calibri" w:eastAsia="Calibri"/>
          <w:lang w:val="en-"/>
        </w:rPr>
        <w:t xml:space="preserve">. If it is invalid, the output </w:t>
      </w:r>
      <w:r>
        <w:rPr>
          <w:color w:val="00000A"/>
          <w:sz w:val="22"/>
          <w:b/>
          <w:szCs w:val="22"/>
          <w:bCs/>
          <w:rFonts w:ascii="Courier New" w:cs="Calibri" w:eastAsia="Calibri" w:hAnsi="Courier New"/>
          <w:lang w:val="en-"/>
        </w:rPr>
        <w:t>String</w:t>
      </w:r>
      <w:r>
        <w:rPr>
          <w:color w:val="00000A"/>
          <w:sz w:val="22"/>
          <w:b w:val="off"/>
          <w:szCs w:val="22"/>
          <w:bCs w:val="off"/>
          <w:rFonts w:cs="Calibri" w:eastAsia="Calibri"/>
          <w:lang w:val="en-"/>
        </w:rPr>
        <w:t xml:space="preserve"> will contain an error message for display to the user.</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40"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String</w:t>
      </w:r>
    </w:p>
    <w:p>
      <w:pPr>
        <w:pStyle w:val="style0"/>
        <w:keepLines/>
        <w:keepNext/>
        <w:spacing w:after="0" w:before="200" w:line="276" w:lineRule="atLeast"/>
      </w:pPr>
      <w:r>
        <w:rPr>
          <w:color w:val="4F81BD"/>
          <w:sz w:val="22"/>
          <w:b/>
          <w:szCs w:val="22"/>
          <w:bCs/>
          <w:rFonts w:ascii="Cambria" w:cs="Cambria" w:eastAsia="Cambria" w:hAnsi="Cambria"/>
          <w:lang w:val="en-"/>
        </w:rPr>
        <w:t>ByteOperations</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Description: A utility class that provides functions to extract and modify binary data.</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szCs w:val="22"/>
          <w:bCs/>
          <w:rFonts w:ascii="Courier New" w:cs="Courier New" w:eastAsia="Courier New" w:hAnsi="Courier New"/>
          <w:lang w:val="en-"/>
        </w:rPr>
        <w:t>ByteOperations</w:t>
      </w:r>
      <w:r>
        <w:rPr>
          <w:color w:val="00000A"/>
          <w:sz w:val="22"/>
          <w:b/>
          <w:szCs w:val="22"/>
          <w:bCs/>
          <w:rFonts w:cs="Calibri" w:eastAsia="Calibri"/>
          <w:lang w:val="en-"/>
        </w:rPr>
        <w:t xml:space="preserve"> Methods:</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parseHex</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Description: This method converts a hex number represented in a String to an integer value.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hex</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Ensures: hex is a valid hexadecimal number representation.</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Returns: an integer value representing the input hex value.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Throws: Exception</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extractValue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Description: This method extracts bit values from a given integer.</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value,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start,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end</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Requires: start &lt; end</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Returns: an integer value representing the extracted bits.</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getHex</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Description: This method gets a string representation of a given integer value.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value,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numCharacters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Ensures: All but the least significant hex digits specified by numCharacters are removed.</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Returns: a string representation of the integer value in hexadecimal form.</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getBit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Description: This method returns true if the bit in “value” at the specified right-aligned index is 1.</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value,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index</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A </w:t>
      </w:r>
      <w:r>
        <w:rPr>
          <w:color w:val="00000A"/>
          <w:sz w:val="22"/>
          <w:b/>
          <w:szCs w:val="22"/>
          <w:bCs/>
          <w:rFonts w:ascii="Courier New" w:cs="Courier New" w:eastAsia="Courier New" w:hAnsi="Courier New"/>
          <w:lang w:val="en-"/>
        </w:rPr>
        <w:t>boolean</w:t>
      </w:r>
      <w:r>
        <w:rPr>
          <w:color w:val="00000A"/>
          <w:sz w:val="22"/>
          <w:b w:val="off"/>
          <w:szCs w:val="22"/>
          <w:bCs w:val="off"/>
          <w:rFonts w:cs="Calibri" w:eastAsia="Calibri"/>
          <w:lang w:val="en-"/>
        </w:rPr>
        <w:t xml:space="preserve"> value indicating if the specified bit is 1.</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cs="Calibri" w:eastAsia="Calibri"/>
          <w:lang w:val="en-"/>
        </w:rPr>
        <w:t>Method: extendSign</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Description: Extends the sign bit from the given most significant bit.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value,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mostSignificantBit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Returns: the sign-extended version of the given input value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Requires: 0 &lt; mostSignificantBit &lt; 32</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t>Ensures: if the bit indexed by mostSignificantBit is set, all the bits to the left of that bit will also be set.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Throws: Exception</w:t>
      </w:r>
    </w:p>
    <w:p>
      <w:pPr>
        <w:pStyle w:val="style0"/>
        <w:spacing w:after="0" w:before="200" w:line="276" w:lineRule="atLeast"/>
      </w:pPr>
      <w:r>
        <w:rPr>
          <w:color w:val="4F81BD"/>
          <w:sz w:val="22"/>
          <w:b/>
          <w:szCs w:val="22"/>
          <w:bCs/>
          <w:rFonts w:ascii="Cambria" w:cs="Cambria" w:eastAsia="Cambria" w:hAnsi="Cambria"/>
          <w:lang w:val="en-"/>
        </w:rPr>
        <w:t>ObjectFile</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Description: Each instance of this class represents an object file loaded in memory. This class stores an object file's segment name, execution start address, text records, imported and exported symbols, and relocation information.</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State: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List&lt;SymbolEntry&gt;</w:t>
      </w:r>
      <w:r>
        <w:rPr>
          <w:color w:val="00000A"/>
          <w:sz w:val="22"/>
          <w:b w:val="off"/>
          <w:szCs w:val="22"/>
          <w:bCs w:val="off"/>
          <w:rFonts w:cs="Calibri" w:eastAsia="Calibri"/>
          <w:lang w:val="en-"/>
        </w:rPr>
        <w:t xml:space="preserve"> symbolEntries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alibri" w:eastAsia="Calibri" w:hAnsi="Courier New"/>
          <w:lang w:val="en-"/>
        </w:rPr>
        <w:t>List&lt;SymbolEntry&gt;</w:t>
      </w:r>
      <w:r>
        <w:rPr>
          <w:color w:val="00000A"/>
          <w:sz w:val="22"/>
          <w:b w:val="off"/>
          <w:szCs w:val="22"/>
          <w:bCs w:val="off"/>
          <w:rFonts w:cs="Calibri" w:eastAsia="Calibri"/>
          <w:lang w:val="en-"/>
        </w:rPr>
        <w:t xml:space="preserve"> relocationRecords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MemoryBank</w:t>
      </w:r>
      <w:r>
        <w:rPr>
          <w:color w:val="00000A"/>
          <w:sz w:val="22"/>
          <w:b w:val="off"/>
          <w:szCs w:val="22"/>
          <w:bCs w:val="off"/>
          <w:rFonts w:cs="Calibri" w:eastAsia="Calibri"/>
          <w:lang w:val="en-"/>
        </w:rPr>
        <w:t xml:space="preserve"> memory</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SymbolTable</w:t>
      </w:r>
      <w:r>
        <w:rPr>
          <w:color w:val="00000A"/>
          <w:sz w:val="22"/>
          <w:b w:val="off"/>
          <w:szCs w:val="22"/>
          <w:bCs w:val="off"/>
          <w:rFonts w:cs="Calibri" w:eastAsia="Calibri"/>
          <w:lang w:val="en-"/>
        </w:rPr>
        <w:t xml:space="preserve"> symbols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alibri" w:eastAsia="Calibri" w:hAnsi="Courier New"/>
          <w:lang w:val="en-"/>
        </w:rPr>
        <w:t>boolean</w:t>
      </w:r>
      <w:r>
        <w:rPr>
          <w:color w:val="00000A"/>
          <w:sz w:val="22"/>
          <w:b w:val="off"/>
          <w:szCs w:val="22"/>
          <w:bCs w:val="off"/>
          <w:rFonts w:cs="Calibri" w:eastAsia="Calibri"/>
          <w:lang w:val="en-"/>
        </w:rPr>
        <w:t xml:space="preserve"> relocatable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startAddress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alibri" w:eastAsia="Calibri" w:hAnsi="Courier New"/>
          <w:lang w:val="en-"/>
        </w:rPr>
        <w:t>String</w:t>
      </w:r>
      <w:r>
        <w:rPr>
          <w:color w:val="00000A"/>
          <w:sz w:val="22"/>
          <w:b w:val="off"/>
          <w:szCs w:val="22"/>
          <w:bCs w:val="off"/>
          <w:rFonts w:cs="Calibri" w:eastAsia="Calibri"/>
          <w:lang w:val="en-"/>
        </w:rPr>
        <w:t xml:space="preserve"> name</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szCs w:val="22"/>
          <w:bCs/>
          <w:rFonts w:ascii="Courier New" w:cs="Courier New" w:eastAsia="Courier New" w:hAnsi="Courier New"/>
          <w:lang w:val="en-"/>
        </w:rPr>
        <w:t>ObjectFile</w:t>
      </w:r>
      <w:r>
        <w:rPr>
          <w:color w:val="00000A"/>
          <w:sz w:val="22"/>
          <w:b w:val="off"/>
          <w:szCs w:val="22"/>
          <w:bCs w:val="off"/>
          <w:rFonts w:cs="Calibri" w:eastAsia="Calibri"/>
          <w:lang w:val="en-"/>
        </w:rPr>
        <w:t xml:space="preserve"> Methods</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getSymbolEntries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Description: Gets the List of SymbolEntries representing imported Symbols.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List&lt;SymbolEntry&gt;</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getRelocationRecords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Gets the </w:t>
      </w:r>
      <w:r>
        <w:rPr>
          <w:color w:val="00000A"/>
          <w:sz w:val="22"/>
          <w:b/>
          <w:szCs w:val="22"/>
          <w:bCs/>
          <w:rFonts w:ascii="Courier New" w:cs="Calibri" w:eastAsia="Calibri" w:hAnsi="Courier New"/>
          <w:lang w:val="en-"/>
        </w:rPr>
        <w:t>List</w:t>
      </w:r>
      <w:r>
        <w:rPr>
          <w:color w:val="00000A"/>
          <w:sz w:val="22"/>
          <w:b w:val="off"/>
          <w:szCs w:val="22"/>
          <w:bCs w:val="off"/>
          <w:rFonts w:cs="Calibri" w:eastAsia="Calibri"/>
          <w:lang w:val="en-"/>
        </w:rPr>
        <w:t xml:space="preserve"> of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s representing relocation records.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List&lt;SymbolEntry&gt;</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getMemoryBank</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Gets the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xml:space="preserve"> representing the text records of this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MemoryBank</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Name: getSymbols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Gets the </w:t>
      </w:r>
      <w:r>
        <w:rPr>
          <w:color w:val="00000A"/>
          <w:sz w:val="22"/>
          <w:b/>
          <w:szCs w:val="22"/>
          <w:bCs/>
          <w:rFonts w:ascii="Courier New" w:cs="Calibri" w:eastAsia="Calibri" w:hAnsi="Courier New"/>
          <w:lang w:val="en-"/>
        </w:rPr>
        <w:t>SymbolTable</w:t>
      </w:r>
      <w:r>
        <w:rPr>
          <w:color w:val="00000A"/>
          <w:sz w:val="22"/>
          <w:b w:val="off"/>
          <w:szCs w:val="22"/>
          <w:bCs w:val="off"/>
          <w:rFonts w:cs="Calibri" w:eastAsia="Calibri"/>
          <w:lang w:val="en-"/>
        </w:rPr>
        <w:t xml:space="preserve"> representing the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s defined in this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SymbolTable</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Name: isRelocatable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Returns </w:t>
      </w:r>
      <w:r>
        <w:rPr>
          <w:color w:val="00000A"/>
          <w:sz w:val="22"/>
          <w:b/>
          <w:szCs w:val="22"/>
          <w:bCs/>
          <w:rFonts w:ascii="Courier New" w:cs="Calibri" w:eastAsia="Calibri" w:hAnsi="Courier New"/>
          <w:lang w:val="en-"/>
        </w:rPr>
        <w:t>true</w:t>
      </w:r>
      <w:r>
        <w:rPr>
          <w:color w:val="00000A"/>
          <w:sz w:val="22"/>
          <w:b w:val="off"/>
          <w:szCs w:val="22"/>
          <w:bCs w:val="off"/>
          <w:rFonts w:cs="Calibri" w:eastAsia="Calibri"/>
          <w:lang w:val="en-"/>
        </w:rPr>
        <w:t xml:space="preserve"> iff this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is relocatable.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true</w:t>
      </w:r>
      <w:r>
        <w:rPr>
          <w:color w:val="00000A"/>
          <w:sz w:val="22"/>
          <w:b w:val="off"/>
          <w:szCs w:val="22"/>
          <w:bCs w:val="off"/>
          <w:rFonts w:cs="Calibri" w:eastAsia="Calibri"/>
          <w:lang w:val="en-"/>
        </w:rPr>
        <w:t xml:space="preserve"> iff this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 xml:space="preserve"> is relocatable.</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Name: getStartAddress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Returns the address to start execution at in this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int</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cs="Calibri" w:eastAsia="Calibri"/>
          <w:lang w:val="en-"/>
        </w:rPr>
        <w:t>Method Name: getSegmentName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Returns the segment name specified in this </w:t>
      </w:r>
      <w:r>
        <w:rPr>
          <w:color w:val="00000A"/>
          <w:sz w:val="22"/>
          <w:b/>
          <w:szCs w:val="22"/>
          <w:bCs/>
          <w:rFonts w:ascii="Courier New" w:cs="Calibri" w:eastAsia="Calibri" w:hAnsi="Courier New"/>
          <w:lang w:val="en-"/>
        </w:rPr>
        <w:t>ObjectFile</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String</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Name: relocate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Relocates this </w:t>
      </w:r>
      <w:r>
        <w:rPr>
          <w:color w:val="00000A"/>
          <w:sz w:val="22"/>
          <w:b/>
          <w:szCs w:val="22"/>
          <w:bCs/>
          <w:rFonts w:ascii="Courier New" w:cs="Calibri" w:eastAsia="Calibri" w:hAnsi="Courier New"/>
          <w:lang w:val="en-"/>
        </w:rPr>
        <w:t>ObjectFile</w:t>
      </w:r>
      <w:r>
        <w:rPr>
          <w:color w:val="00000A"/>
          <w:sz w:val="22"/>
          <w:b w:val="off"/>
          <w:szCs w:val="22"/>
          <w:bCs w:val="off"/>
          <w:rFonts w:ascii="Calibri" w:cs="Calibri" w:eastAsia="Calibri" w:hAnsi="Calibri"/>
          <w:lang w:val="en-"/>
        </w:rPr>
        <w:t xml:space="preserve">'s </w:t>
      </w:r>
      <w:r>
        <w:rPr>
          <w:color w:val="00000A"/>
          <w:sz w:val="22"/>
          <w:b/>
          <w:szCs w:val="22"/>
          <w:bCs/>
          <w:rFonts w:ascii="Courier New" w:cs="Calibri" w:eastAsia="Calibri" w:hAnsi="Courier New"/>
          <w:lang w:val="en-"/>
        </w:rPr>
        <w:t>SymbolTable</w:t>
      </w:r>
      <w:r>
        <w:rPr>
          <w:color w:val="00000A"/>
          <w:sz w:val="22"/>
          <w:b w:val="off"/>
          <w:szCs w:val="22"/>
          <w:bCs w:val="off"/>
          <w:rFonts w:cs="Calibri" w:eastAsia="Calibri"/>
          <w:lang w:val="en-"/>
        </w:rPr>
        <w:t xml:space="preserve">, </w:t>
      </w:r>
      <w:r>
        <w:rPr>
          <w:color w:val="00000A"/>
          <w:sz w:val="22"/>
          <w:b/>
          <w:szCs w:val="22"/>
          <w:bCs/>
          <w:rFonts w:ascii="Courier New" w:cs="Calibri" w:eastAsia="Calibri" w:hAnsi="Courier New"/>
          <w:lang w:val="en-"/>
        </w:rPr>
        <w:t>MemoryBank</w:t>
      </w:r>
      <w:r>
        <w:rPr>
          <w:color w:val="00000A"/>
          <w:sz w:val="22"/>
          <w:b w:val="off"/>
          <w:szCs w:val="22"/>
          <w:bCs w:val="off"/>
          <w:rFonts w:cs="Calibri" w:eastAsia="Calibri"/>
          <w:lang w:val="en-"/>
        </w:rPr>
        <w:t>, and start address.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a,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b</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void</w:t>
      </w:r>
    </w:p>
    <w:p>
      <w:pPr>
        <w:pStyle w:val="style0"/>
        <w:keepLines/>
        <w:keepNext/>
        <w:spacing w:after="0" w:before="200" w:line="276" w:lineRule="atLeast"/>
      </w:pPr>
      <w:r>
        <w:rPr>
          <w:color w:val="4F81BD"/>
          <w:sz w:val="22"/>
          <w:b/>
          <w:szCs w:val="22"/>
          <w:bCs/>
          <w:rFonts w:ascii="Cambria" w:cs="Cambria" w:eastAsia="Cambria" w:hAnsi="Cambria"/>
          <w:lang w:val="en-"/>
        </w:rPr>
        <w:t>Error</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 xml:space="preserve">Description: An instance of </w:t>
      </w:r>
      <w:r>
        <w:rPr>
          <w:color w:val="00000A"/>
          <w:sz w:val="22"/>
          <w:b/>
          <w:szCs w:val="22"/>
          <w:bCs/>
          <w:rFonts w:ascii="Courier New" w:cs="Courier New" w:eastAsia="Courier New" w:hAnsi="Courier New"/>
          <w:lang w:val="en-"/>
        </w:rPr>
        <w:t>Error</w:t>
      </w:r>
      <w:r>
        <w:rPr>
          <w:color w:val="00000A"/>
          <w:sz w:val="22"/>
          <w:b w:val="off"/>
          <w:szCs w:val="22"/>
          <w:bCs w:val="off"/>
          <w:rFonts w:cs="Calibri" w:eastAsia="Calibri"/>
          <w:lang w:val="en-"/>
        </w:rPr>
        <w:t xml:space="preserve"> describes an error encountered in the assembly of the input program.</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 xml:space="preserve">State: 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line, private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message, private </w:t>
      </w:r>
      <w:r>
        <w:rPr>
          <w:color w:val="00000A"/>
          <w:sz w:val="22"/>
          <w:b/>
          <w:szCs w:val="22"/>
          <w:bCs/>
          <w:rFonts w:ascii="Courier New" w:cs="Courier New" w:eastAsia="Courier New" w:hAnsi="Courier New"/>
          <w:lang w:val="en-"/>
        </w:rPr>
        <w:t>boolean</w:t>
      </w:r>
      <w:r>
        <w:rPr>
          <w:color w:val="00000A"/>
          <w:sz w:val="22"/>
          <w:b w:val="off"/>
          <w:szCs w:val="22"/>
          <w:bCs w:val="off"/>
          <w:rFonts w:cs="Calibri" w:eastAsia="Calibri"/>
          <w:lang w:val="en-"/>
        </w:rPr>
        <w:t xml:space="preserve"> hasLine</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szCs w:val="22"/>
          <w:bCs/>
          <w:rFonts w:ascii="Courier New" w:cs="Courier New" w:eastAsia="Courier New" w:hAnsi="Courier New"/>
          <w:lang w:val="en-"/>
        </w:rPr>
        <w:t>Error</w:t>
      </w:r>
      <w:r>
        <w:rPr>
          <w:color w:val="00000A"/>
          <w:sz w:val="22"/>
          <w:b w:val="off"/>
          <w:szCs w:val="22"/>
          <w:bCs w:val="off"/>
          <w:rFonts w:cs="Calibri" w:eastAsia="Calibri"/>
          <w:lang w:val="en-"/>
        </w:rPr>
        <w:t xml:space="preserve"> Methods:</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Name: hasLineNumber</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Description: Used to determine whether this is associated with a line number.</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Returns: true if and only if this error has a line number associated with it</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Name: getLineNumber</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Gets the line number associated with this </w:t>
      </w:r>
      <w:r>
        <w:rPr>
          <w:color w:val="00000A"/>
          <w:sz w:val="22"/>
          <w:b/>
          <w:szCs w:val="22"/>
          <w:bCs/>
          <w:rFonts w:ascii="Courier New" w:cs="Courier New" w:eastAsia="Courier New" w:hAnsi="Courier New"/>
          <w:lang w:val="en-"/>
        </w:rPr>
        <w:t>Error.</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Returns: 0 if this.hasLine = false; otherwise returns the line number of this</w:t>
      </w:r>
      <w:r>
        <w:rPr>
          <w:color w:val="00000A"/>
          <w:sz w:val="22"/>
          <w:b/>
          <w:szCs w:val="22"/>
          <w:bCs/>
          <w:rFonts w:ascii="Courier New" w:cs="Courier New" w:eastAsia="Courier New" w:hAnsi="Courier New"/>
          <w:lang w:val="en-"/>
        </w:rPr>
        <w:t xml:space="preserve"> Error</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Name: getMessage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Gets the message describing this </w:t>
      </w:r>
      <w:r>
        <w:rPr>
          <w:color w:val="00000A"/>
          <w:sz w:val="22"/>
          <w:b/>
          <w:szCs w:val="22"/>
          <w:bCs/>
          <w:rFonts w:ascii="Courier New" w:cs="Courier New" w:eastAsia="Courier New" w:hAnsi="Courier New"/>
          <w:lang w:val="en-"/>
        </w:rPr>
        <w:t>Error</w:t>
      </w:r>
      <w:r>
        <w:rPr>
          <w:color w:val="00000A"/>
          <w:sz w:val="22"/>
          <w:b w:val="off"/>
          <w:szCs w:val="22"/>
          <w:bCs w:val="off"/>
          <w:rFonts w:cs="Calibri" w:eastAsia="Calibri"/>
          <w:lang w:val="en-"/>
        </w:rPr>
        <w:t xml:space="preserve"> to the user.</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the message associated with this </w:t>
      </w:r>
      <w:r>
        <w:rPr>
          <w:color w:val="00000A"/>
          <w:sz w:val="22"/>
          <w:b/>
          <w:szCs w:val="22"/>
          <w:bCs/>
          <w:rFonts w:ascii="Courier New" w:cs="Courier New" w:eastAsia="Courier New" w:hAnsi="Courier New"/>
          <w:lang w:val="en-"/>
        </w:rPr>
        <w:t>Error</w:t>
      </w:r>
    </w:p>
    <w:p>
      <w:pPr>
        <w:pStyle w:val="style0"/>
        <w:keepLines/>
        <w:keepNext/>
        <w:spacing w:after="0" w:before="200" w:line="276" w:lineRule="atLeast"/>
      </w:pPr>
      <w:r>
        <w:rPr>
          <w:color w:val="4F81BD"/>
          <w:sz w:val="22"/>
          <w:b/>
          <w:szCs w:val="22"/>
          <w:bCs/>
          <w:rFonts w:ascii="Cambria" w:cs="Cambria" w:eastAsia="Cambria" w:hAnsi="Cambria"/>
          <w:lang w:val="en-"/>
        </w:rPr>
        <w:t>SymbolEntry</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 xml:space="preserve">Description: A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 xml:space="preserve"> consists of a symbol, an address, and a bit mask.</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State: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symbol</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address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leastSignificantBit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mostSignificantBit</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szCs w:val="22"/>
          <w:bCs/>
          <w:rFonts w:ascii="Courier New" w:cs="Calibri" w:eastAsia="Calibri" w:hAnsi="Courier New"/>
          <w:lang w:val="en-"/>
        </w:rPr>
        <w:t>SymbolEntry</w:t>
      </w:r>
      <w:r>
        <w:rPr>
          <w:color w:val="00000A"/>
          <w:sz w:val="22"/>
          <w:b/>
          <w:szCs w:val="22"/>
          <w:bCs/>
          <w:rFonts w:cs="Calibri" w:eastAsia="Calibri"/>
          <w:lang w:val="en-"/>
        </w:rPr>
        <w:t xml:space="preserve"> Methods</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Name: getAddress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Gets the address of this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Name: getSymbol</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Gets the name of the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 associated with this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String</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Name: setAddress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Sets the address of this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alibri" w:eastAsia="Calibri" w:hAnsi="Courier New"/>
          <w:lang w:val="en-"/>
        </w:rPr>
        <w:t>int</w:t>
      </w:r>
      <w:r>
        <w:rPr>
          <w:color w:val="00000A"/>
          <w:sz w:val="22"/>
          <w:b w:val="off"/>
          <w:szCs w:val="22"/>
          <w:bCs w:val="off"/>
          <w:rFonts w:cs="Calibri" w:eastAsia="Calibri"/>
          <w:lang w:val="en-"/>
        </w:rPr>
        <w:t xml:space="preserve"> a</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void</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Name: getLeastSignificantBit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Gets the least significant bit to insert the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 into.</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Returns: int</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Name: getMostSignificantBit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Gets the most significant bit to insert the </w:t>
      </w:r>
      <w:r>
        <w:rPr>
          <w:color w:val="00000A"/>
          <w:sz w:val="22"/>
          <w:b/>
          <w:szCs w:val="22"/>
          <w:bCs/>
          <w:rFonts w:ascii="Courier New" w:cs="Calibri" w:eastAsia="Calibri" w:hAnsi="Courier New"/>
          <w:lang w:val="en-"/>
        </w:rPr>
        <w:t>Symbol</w:t>
      </w:r>
      <w:r>
        <w:rPr>
          <w:color w:val="00000A"/>
          <w:sz w:val="22"/>
          <w:b w:val="off"/>
          <w:szCs w:val="22"/>
          <w:bCs w:val="off"/>
          <w:rFonts w:cs="Calibri" w:eastAsia="Calibri"/>
          <w:lang w:val="en-"/>
        </w:rPr>
        <w:t xml:space="preserve"> into.</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Name: getMask</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Gets the bitmask for this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short</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Name: getInverseMask</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Gets the inverted bitmask for this </w:t>
      </w:r>
      <w:r>
        <w:rPr>
          <w:color w:val="00000A"/>
          <w:sz w:val="22"/>
          <w:b/>
          <w:szCs w:val="22"/>
          <w:bCs/>
          <w:rFonts w:ascii="Courier New" w:cs="Calibri" w:eastAsia="Calibri" w:hAnsi="Courier New"/>
          <w:lang w:val="en-"/>
        </w:rPr>
        <w:t>SymbolEntry</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short</w:t>
      </w:r>
    </w:p>
    <w:p>
      <w:pPr>
        <w:pStyle w:val="style0"/>
        <w:keepLines/>
        <w:keepNext/>
        <w:spacing w:after="0" w:before="200" w:line="276" w:lineRule="atLeast"/>
      </w:pPr>
      <w:r>
        <w:rPr>
          <w:color w:val="4F81BD"/>
          <w:sz w:val="22"/>
          <w:b/>
          <w:szCs w:val="22"/>
          <w:bCs/>
          <w:rFonts w:ascii="Cambria" w:cs="Cambria" w:eastAsia="Cambria" w:hAnsi="Cambria"/>
          <w:lang w:val="en-"/>
        </w:rPr>
        <w:t>MemoryBank</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 xml:space="preserve">Description: A </w:t>
      </w:r>
      <w:r>
        <w:rPr>
          <w:color w:val="00000A"/>
          <w:sz w:val="22"/>
          <w:b/>
          <w:szCs w:val="22"/>
          <w:bCs/>
          <w:rFonts w:ascii="Courier New" w:cs="Courier New" w:eastAsia="Courier New" w:hAnsi="Courier New"/>
          <w:lang w:val="en-"/>
        </w:rPr>
        <w:t>MemoryBank</w:t>
      </w:r>
      <w:r>
        <w:rPr>
          <w:color w:val="00000A"/>
          <w:sz w:val="22"/>
          <w:b w:val="off"/>
          <w:szCs w:val="22"/>
          <w:bCs w:val="off"/>
          <w:rFonts w:cs="Calibri" w:eastAsia="Calibri"/>
          <w:lang w:val="en-"/>
        </w:rPr>
        <w:t xml:space="preserve"> represents an array of 16-bit memory. It provides functions for reading and writing memory, as well as resolving symbol values and relocating binary data.</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State: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Map&lt;Integer, Short&gt;</w:t>
      </w:r>
      <w:r>
        <w:rPr>
          <w:color w:val="00000A"/>
          <w:sz w:val="22"/>
          <w:b w:val="off"/>
          <w:szCs w:val="22"/>
          <w:bCs w:val="off"/>
          <w:rFonts w:cs="Calibri" w:eastAsia="Calibri"/>
          <w:lang w:val="en-"/>
        </w:rPr>
        <w:t xml:space="preserve"> data</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The concrete representation of the memory. This dictionary maps 16-bit unsigned addresses to 16-bit signed values.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firstAddress</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The first address with data in this MemoryBank.</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lastAddress</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The last address with data in this MemoryBank.</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startAddress</w:t>
      </w:r>
    </w:p>
    <w:p>
      <w:pPr>
        <w:pStyle w:val="style0"/>
        <w:numPr>
          <w:ilvl w:val="0"/>
          <w:numId w:val="2"/>
        </w:numPr>
        <w:tabs>
          <w:tab w:leader="none" w:pos="2869" w:val="left"/>
          <w:tab w:leader="none" w:pos="5029" w:val="left"/>
          <w:tab w:leader="none" w:pos="7189" w:val="left"/>
          <w:tab w:leader="none" w:pos="8640" w:val="left"/>
        </w:tabs>
        <w:ind w:hanging="360" w:left="2160" w:right="0"/>
        <w:spacing w:after="200" w:before="0" w:line="276" w:lineRule="atLeast"/>
      </w:pPr>
      <w:r>
        <w:rPr>
          <w:color w:val="00000A"/>
          <w:sz w:val="22"/>
          <w:b w:val="off"/>
          <w:szCs w:val="22"/>
          <w:bCs w:val="off"/>
          <w:rFonts w:cs="Calibri" w:eastAsia="Calibri"/>
          <w:lang w:val="en-"/>
        </w:rPr>
        <w:t>The address (relative to the origin) at which to start execution.</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szCs w:val="22"/>
          <w:bCs/>
          <w:rFonts w:ascii="Courier New" w:cs="Courier New" w:eastAsia="Courier New" w:hAnsi="Courier New"/>
          <w:lang w:val="en-"/>
        </w:rPr>
        <w:t>Program</w:t>
      </w:r>
      <w:r>
        <w:rPr>
          <w:color w:val="00000A"/>
          <w:sz w:val="22"/>
          <w:b w:val="off"/>
          <w:szCs w:val="22"/>
          <w:bCs w:val="off"/>
          <w:rFonts w:cs="Calibri" w:eastAsia="Calibri"/>
          <w:lang w:val="en-"/>
        </w:rPr>
        <w:t xml:space="preserve"> Methods:</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write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Description: Sets the memory cell at the given address to the given value.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address, </w:t>
      </w:r>
      <w:r>
        <w:rPr>
          <w:color w:val="00000A"/>
          <w:sz w:val="22"/>
          <w:b/>
          <w:szCs w:val="22"/>
          <w:bCs/>
          <w:rFonts w:ascii="Courier New" w:cs="Calibri" w:eastAsia="Calibri" w:hAnsi="Courier New"/>
          <w:lang w:val="en-"/>
        </w:rPr>
        <w:t>short</w:t>
      </w:r>
      <w:r>
        <w:rPr>
          <w:color w:val="00000A"/>
          <w:sz w:val="22"/>
          <w:b w:val="off"/>
          <w:szCs w:val="22"/>
          <w:bCs w:val="off"/>
          <w:rFonts w:cs="Calibri" w:eastAsia="Calibri"/>
          <w:lang w:val="en-"/>
        </w:rPr>
        <w:t xml:space="preserve"> value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Alters: this.data</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Requires: 0 &lt;= address &lt; 65,536 and</w:t>
      </w:r>
      <w:r>
        <w:rPr>
          <w:color w:val="00000A"/>
          <w:sz w:val="22"/>
          <w:b w:val="off"/>
          <w:szCs w:val="22"/>
          <w:bCs w:val="off"/>
          <w:rFonts w:ascii="Calibri" w:cs="Calibri" w:eastAsia="Calibri" w:hAnsi="Calibri"/>
          <w:lang w:val="en-"/>
        </w:rPr>
        <w:t xml:space="preserve"> </w:t>
      </w:r>
      <w:r>
        <w:rPr>
          <w:smallCaps w:val="off"/>
          <w:caps w:val="off"/>
          <w:color w:val="000000"/>
          <w:sz w:val="22"/>
          <w:spacing w:val="0"/>
          <w:b w:val="off"/>
          <w:szCs w:val="22"/>
          <w:bCs w:val="off"/>
          <w:rFonts w:ascii="Calibri" w:cs="Calibri" w:eastAsia="Calibri" w:hAnsi="Calibri"/>
          <w:lang w:val="en-"/>
        </w:rPr>
        <w:t>−</w:t>
      </w:r>
      <w:r>
        <w:rPr>
          <w:smallCaps w:val="off"/>
          <w:caps w:val="off"/>
          <w:color w:val="000000"/>
          <w:sz w:val="22"/>
          <w:spacing w:val="0"/>
          <w:i w:val="off"/>
          <w:b w:val="off"/>
          <w:szCs w:val="22"/>
          <w:bCs w:val="off"/>
          <w:rFonts w:ascii="Calibri" w:cs="Calibri" w:eastAsia="Calibri" w:hAnsi="Calibri"/>
          <w:lang w:val="en-"/>
        </w:rPr>
        <w:t>32,768</w:t>
      </w:r>
      <w:r>
        <w:rPr>
          <w:color w:val="00000A"/>
          <w:sz w:val="22"/>
          <w:b w:val="off"/>
          <w:szCs w:val="22"/>
          <w:bCs w:val="off"/>
          <w:rFonts w:ascii="Calibri" w:cs="Calibri" w:eastAsia="Calibri" w:hAnsi="Calibri"/>
          <w:lang w:val="en-"/>
        </w:rPr>
        <w:t xml:space="preserve"> &lt; value &lt; </w:t>
      </w:r>
      <w:r>
        <w:rPr>
          <w:smallCaps w:val="off"/>
          <w:caps w:val="off"/>
          <w:color w:val="000000"/>
          <w:sz w:val="22"/>
          <w:spacing w:val="0"/>
          <w:i w:val="off"/>
          <w:b w:val="off"/>
          <w:szCs w:val="22"/>
          <w:bCs w:val="off"/>
          <w:rFonts w:ascii="Calibri" w:cs="Calibri" w:eastAsia="Calibri" w:hAnsi="Calibri"/>
          <w:lang w:val="en-"/>
        </w:rPr>
        <w:t>32,767</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smallCaps w:val="off"/>
          <w:caps w:val="off"/>
          <w:color w:val="000000"/>
          <w:sz w:val="22"/>
          <w:spacing w:val="0"/>
          <w:i w:val="off"/>
          <w:b w:val="off"/>
          <w:szCs w:val="22"/>
          <w:bCs w:val="off"/>
          <w:rFonts w:ascii="Calibri" w:cs="Calibri" w:eastAsia="Calibri" w:hAnsi="Calibri"/>
          <w:lang w:val="en-"/>
        </w:rPr>
        <w:t>Alters: this.data</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t>Ensures: this.data = #this.data + (address, value)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void</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ascii="Calibri" w:cs="Calibri" w:eastAsia="Calibri" w:hAnsi="Calibri"/>
          <w:lang w:val="en-"/>
        </w:rPr>
        <w:t>Method: read</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Description: Gets the value of the memory cell at the given address.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Paramaters: </w:t>
      </w:r>
      <w:r>
        <w:rPr>
          <w:color w:val="00000A"/>
          <w:sz w:val="22"/>
          <w:b/>
          <w:szCs w:val="22"/>
          <w:bCs/>
          <w:rFonts w:ascii="Courier New" w:cs="Calibri" w:eastAsia="Calibri" w:hAnsi="Courier New"/>
          <w:lang w:val="en-"/>
        </w:rPr>
        <w:t>int</w:t>
      </w:r>
      <w:r>
        <w:rPr>
          <w:color w:val="00000A"/>
          <w:sz w:val="22"/>
          <w:b w:val="off"/>
          <w:szCs w:val="22"/>
          <w:bCs w:val="off"/>
          <w:rFonts w:ascii="Calibri" w:cs="Calibri" w:eastAsia="Calibri" w:hAnsi="Calibri"/>
          <w:lang w:val="en-"/>
        </w:rPr>
        <w:t xml:space="preserve"> address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Requires: 0 &lt;= address &lt; 65,536</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Returns: </w:t>
      </w:r>
      <w:r>
        <w:rPr>
          <w:color w:val="00000A"/>
          <w:sz w:val="22"/>
          <w:b/>
          <w:szCs w:val="22"/>
          <w:bCs/>
          <w:rFonts w:ascii="Courier New" w:cs="Calibri" w:eastAsia="Calibri" w:hAnsi="Courier New"/>
          <w:lang w:val="en-"/>
        </w:rPr>
        <w:t>short</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ascii="Calibri" w:cs="Calibri" w:eastAsia="Calibri" w:hAnsi="Calibri"/>
          <w:lang w:val="en-"/>
        </w:rPr>
        <w:t>Method: displayPage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Description: Prints the state of the given memory page (bit-shifted all the way to the right) to the given output stream.</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Parameters: </w:t>
      </w:r>
      <w:r>
        <w:rPr>
          <w:color w:val="00000A"/>
          <w:sz w:val="22"/>
          <w:b/>
          <w:szCs w:val="22"/>
          <w:bCs/>
          <w:rFonts w:ascii="Courier New" w:cs="Calibri" w:eastAsia="Calibri" w:hAnsi="Courier New"/>
          <w:lang w:val="en-"/>
        </w:rPr>
        <w:t>PrintStream</w:t>
      </w:r>
      <w:r>
        <w:rPr>
          <w:color w:val="00000A"/>
          <w:sz w:val="22"/>
          <w:b w:val="off"/>
          <w:szCs w:val="22"/>
          <w:bCs w:val="off"/>
          <w:rFonts w:ascii="Calibri" w:cs="Calibri" w:eastAsia="Calibri" w:hAnsi="Calibri"/>
          <w:lang w:val="en-"/>
        </w:rPr>
        <w:t xml:space="preserve"> output, </w:t>
      </w:r>
      <w:r>
        <w:rPr>
          <w:color w:val="00000A"/>
          <w:sz w:val="22"/>
          <w:b/>
          <w:szCs w:val="22"/>
          <w:bCs/>
          <w:rFonts w:ascii="Courier New" w:cs="Calibri" w:eastAsia="Calibri" w:hAnsi="Courier New"/>
          <w:lang w:val="en-"/>
        </w:rPr>
        <w:t>int</w:t>
      </w:r>
      <w:r>
        <w:rPr>
          <w:color w:val="00000A"/>
          <w:sz w:val="22"/>
          <w:b w:val="off"/>
          <w:szCs w:val="22"/>
          <w:bCs w:val="off"/>
          <w:rFonts w:ascii="Calibri" w:cs="Calibri" w:eastAsia="Calibri" w:hAnsi="Calibri"/>
          <w:lang w:val="en-"/>
        </w:rPr>
        <w:t xml:space="preserve"> page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Requires: output is open</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Alters: output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Ensures: output = #output + [page of memory from this.data]</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Returns: </w:t>
      </w:r>
      <w:r>
        <w:rPr>
          <w:color w:val="00000A"/>
          <w:sz w:val="22"/>
          <w:b/>
          <w:szCs w:val="22"/>
          <w:bCs/>
          <w:rFonts w:ascii="Courier New" w:cs="Calibri" w:eastAsia="Calibri" w:hAnsi="Courier New"/>
          <w:lang w:val="en-"/>
        </w:rPr>
        <w:t>void</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ascii="Calibri" w:cs="Calibri" w:eastAsia="Calibri" w:hAnsi="Calibri"/>
          <w:lang w:val="en-"/>
        </w:rPr>
        <w:t>Method: relocate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Description: Relocate the data in this </w:t>
      </w:r>
      <w:r>
        <w:rPr>
          <w:color w:val="00000A"/>
          <w:sz w:val="22"/>
          <w:b/>
          <w:szCs w:val="22"/>
          <w:bCs/>
          <w:rFonts w:ascii="Courier New" w:cs="Calibri" w:eastAsia="Calibri" w:hAnsi="Courier New"/>
          <w:lang w:val="en-"/>
        </w:rPr>
        <w:t>MemoryBank</w:t>
      </w:r>
      <w:r>
        <w:rPr>
          <w:color w:val="00000A"/>
          <w:sz w:val="22"/>
          <w:b w:val="off"/>
          <w:szCs w:val="22"/>
          <w:bCs w:val="off"/>
          <w:rFonts w:ascii="Calibri" w:cs="Calibri" w:eastAsia="Calibri" w:hAnsi="Calibri"/>
          <w:lang w:val="en-"/>
        </w:rPr>
        <w:t xml:space="preserve"> from the given starting location to the given new location, using the given relocation records.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Parameters: </w:t>
      </w:r>
      <w:r>
        <w:rPr>
          <w:color w:val="00000A"/>
          <w:sz w:val="22"/>
          <w:b/>
          <w:szCs w:val="22"/>
          <w:bCs/>
          <w:rFonts w:ascii="Courier New" w:cs="Calibri" w:eastAsia="Calibri" w:hAnsi="Courier New"/>
          <w:lang w:val="en-"/>
        </w:rPr>
        <w:t>int</w:t>
      </w:r>
      <w:r>
        <w:rPr>
          <w:color w:val="00000A"/>
          <w:sz w:val="22"/>
          <w:b w:val="off"/>
          <w:szCs w:val="22"/>
          <w:bCs w:val="off"/>
          <w:rFonts w:ascii="Calibri" w:cs="Calibri" w:eastAsia="Calibri" w:hAnsi="Calibri"/>
          <w:lang w:val="en-"/>
        </w:rPr>
        <w:t xml:space="preserve"> a, </w:t>
      </w:r>
      <w:r>
        <w:rPr>
          <w:color w:val="00000A"/>
          <w:sz w:val="22"/>
          <w:b/>
          <w:szCs w:val="22"/>
          <w:bCs/>
          <w:rFonts w:ascii="Courier New" w:cs="Calibri" w:eastAsia="Calibri" w:hAnsi="Courier New"/>
          <w:lang w:val="en-"/>
        </w:rPr>
        <w:t>int</w:t>
      </w:r>
      <w:r>
        <w:rPr>
          <w:color w:val="00000A"/>
          <w:sz w:val="22"/>
          <w:b w:val="off"/>
          <w:szCs w:val="22"/>
          <w:bCs w:val="off"/>
          <w:rFonts w:ascii="Calibri" w:cs="Calibri" w:eastAsia="Calibri" w:hAnsi="Calibri"/>
          <w:lang w:val="en-"/>
        </w:rPr>
        <w:t xml:space="preserve"> b, </w:t>
      </w:r>
      <w:r>
        <w:rPr>
          <w:color w:val="00000A"/>
          <w:sz w:val="22"/>
          <w:b/>
          <w:szCs w:val="22"/>
          <w:bCs/>
          <w:rFonts w:ascii="Courier New" w:cs="Calibri" w:eastAsia="Calibri" w:hAnsi="Courier New"/>
          <w:lang w:val="en-"/>
        </w:rPr>
        <w:t>List&lt;SymbolEntry&gt;</w:t>
      </w:r>
      <w:r>
        <w:rPr>
          <w:color w:val="00000A"/>
          <w:sz w:val="22"/>
          <w:b w:val="off"/>
          <w:szCs w:val="22"/>
          <w:bCs w:val="off"/>
          <w:rFonts w:ascii="Calibri" w:cs="Calibri" w:eastAsia="Calibri" w:hAnsi="Calibri"/>
          <w:lang w:val="en-"/>
        </w:rPr>
        <w:t xml:space="preserve"> relocationRecords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Returns: </w:t>
      </w:r>
      <w:r>
        <w:rPr>
          <w:color w:val="00000A"/>
          <w:sz w:val="22"/>
          <w:b/>
          <w:szCs w:val="22"/>
          <w:bCs/>
          <w:rFonts w:ascii="Courier New" w:cs="Calibri" w:eastAsia="Calibri" w:hAnsi="Courier New"/>
          <w:lang w:val="en-"/>
        </w:rPr>
        <w:t>void</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ascii="Calibri" w:cs="Calibri" w:eastAsia="Calibri" w:hAnsi="Calibri"/>
          <w:lang w:val="en-"/>
        </w:rPr>
        <w:t>Method: resolveSymbols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Description: Insert values from the given </w:t>
      </w:r>
      <w:r>
        <w:rPr>
          <w:color w:val="00000A"/>
          <w:sz w:val="22"/>
          <w:b/>
          <w:szCs w:val="22"/>
          <w:bCs/>
          <w:rFonts w:ascii="Courier New" w:cs="Calibri" w:eastAsia="Calibri" w:hAnsi="Courier New"/>
          <w:lang w:val="en-"/>
        </w:rPr>
        <w:t>SymbolTable</w:t>
      </w:r>
      <w:r>
        <w:rPr>
          <w:color w:val="00000A"/>
          <w:sz w:val="22"/>
          <w:b w:val="off"/>
          <w:szCs w:val="22"/>
          <w:bCs w:val="off"/>
          <w:rFonts w:ascii="Calibri" w:cs="Calibri" w:eastAsia="Calibri" w:hAnsi="Calibri"/>
          <w:lang w:val="en-"/>
        </w:rPr>
        <w:t xml:space="preserve">s into the memory locations specified by the given </w:t>
      </w:r>
      <w:r>
        <w:rPr>
          <w:color w:val="00000A"/>
          <w:sz w:val="22"/>
          <w:b/>
          <w:szCs w:val="22"/>
          <w:bCs/>
          <w:rFonts w:ascii="Courier New" w:cs="Calibri" w:eastAsia="Calibri" w:hAnsi="Courier New"/>
          <w:lang w:val="en-"/>
        </w:rPr>
        <w:t>List</w:t>
      </w:r>
      <w:r>
        <w:rPr>
          <w:color w:val="00000A"/>
          <w:sz w:val="22"/>
          <w:b w:val="off"/>
          <w:szCs w:val="22"/>
          <w:bCs w:val="off"/>
          <w:rFonts w:ascii="Calibri" w:cs="Calibri" w:eastAsia="Calibri" w:hAnsi="Calibri"/>
          <w:lang w:val="en-"/>
        </w:rPr>
        <w:t xml:space="preserve"> of </w:t>
      </w:r>
      <w:r>
        <w:rPr>
          <w:color w:val="00000A"/>
          <w:sz w:val="22"/>
          <w:b/>
          <w:szCs w:val="22"/>
          <w:bCs/>
          <w:rFonts w:ascii="Courier New" w:cs="Calibri" w:eastAsia="Calibri" w:hAnsi="Courier New"/>
          <w:lang w:val="en-"/>
        </w:rPr>
        <w:t>SymbolEntry</w:t>
      </w:r>
      <w:r>
        <w:rPr>
          <w:color w:val="00000A"/>
          <w:sz w:val="22"/>
          <w:b w:val="off"/>
          <w:szCs w:val="22"/>
          <w:bCs w:val="off"/>
          <w:rFonts w:ascii="Calibri" w:cs="Calibri" w:eastAsia="Calibri" w:hAnsi="Calibri"/>
          <w:lang w:val="en-"/>
        </w:rPr>
        <w:t>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Parameters: </w:t>
      </w:r>
      <w:r>
        <w:rPr>
          <w:color w:val="00000A"/>
          <w:sz w:val="22"/>
          <w:b/>
          <w:szCs w:val="22"/>
          <w:bCs/>
          <w:rFonts w:ascii="Courier New" w:cs="Calibri" w:eastAsia="Calibri" w:hAnsi="Courier New"/>
          <w:lang w:val="en-"/>
        </w:rPr>
        <w:t>List&lt;SymbolTable&gt;</w:t>
      </w:r>
      <w:r>
        <w:rPr>
          <w:color w:val="00000A"/>
          <w:sz w:val="22"/>
          <w:b w:val="off"/>
          <w:szCs w:val="22"/>
          <w:bCs w:val="off"/>
          <w:rFonts w:ascii="Calibri" w:cs="Calibri" w:eastAsia="Calibri" w:hAnsi="Calibri"/>
          <w:lang w:val="en-"/>
        </w:rPr>
        <w:t xml:space="preserve"> symbols, </w:t>
      </w:r>
      <w:r>
        <w:rPr>
          <w:color w:val="00000A"/>
          <w:sz w:val="22"/>
          <w:b/>
          <w:szCs w:val="22"/>
          <w:bCs/>
          <w:rFonts w:ascii="Courier New" w:cs="Calibri" w:eastAsia="Calibri" w:hAnsi="Courier New"/>
          <w:lang w:val="en-"/>
        </w:rPr>
        <w:t>List&lt;SymbolEntry&gt;</w:t>
      </w:r>
      <w:r>
        <w:rPr>
          <w:color w:val="00000A"/>
          <w:sz w:val="22"/>
          <w:b w:val="off"/>
          <w:szCs w:val="22"/>
          <w:bCs w:val="off"/>
          <w:rFonts w:ascii="Calibri" w:cs="Calibri" w:eastAsia="Calibri" w:hAnsi="Calibri"/>
          <w:lang w:val="en-"/>
        </w:rPr>
        <w:t xml:space="preserve"> symbolEntries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Returns: </w:t>
      </w:r>
      <w:r>
        <w:rPr>
          <w:color w:val="00000A"/>
          <w:sz w:val="22"/>
          <w:b/>
          <w:szCs w:val="22"/>
          <w:bCs/>
          <w:rFonts w:ascii="Courier New" w:cs="Calibri" w:eastAsia="Calibri" w:hAnsi="Courier New"/>
          <w:lang w:val="en-"/>
        </w:rPr>
        <w:t>void</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Throws: Exception</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ascii="Calibri" w:cs="Calibri" w:eastAsia="Calibri" w:hAnsi="Calibri"/>
          <w:lang w:val="en-"/>
        </w:rPr>
        <w:t>Method: insertInto</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Description: Insert the data from this </w:t>
      </w:r>
      <w:r>
        <w:rPr>
          <w:color w:val="00000A"/>
          <w:sz w:val="22"/>
          <w:b/>
          <w:szCs w:val="22"/>
          <w:bCs/>
          <w:rFonts w:ascii="Courier New" w:cs="Calibri" w:eastAsia="Calibri" w:hAnsi="Courier New"/>
          <w:lang w:val="en-"/>
        </w:rPr>
        <w:t>MemoryBank</w:t>
      </w:r>
      <w:r>
        <w:rPr>
          <w:color w:val="00000A"/>
          <w:sz w:val="22"/>
          <w:b w:val="off"/>
          <w:szCs w:val="22"/>
          <w:bCs w:val="off"/>
          <w:rFonts w:ascii="Calibri" w:cs="Calibri" w:eastAsia="Calibri" w:hAnsi="Calibri"/>
          <w:lang w:val="en-"/>
        </w:rPr>
        <w:t xml:space="preserve"> into the given </w:t>
      </w:r>
      <w:r>
        <w:rPr>
          <w:color w:val="00000A"/>
          <w:sz w:val="22"/>
          <w:b/>
          <w:szCs w:val="22"/>
          <w:bCs/>
          <w:rFonts w:ascii="Courier New" w:cs="Calibri" w:eastAsia="Calibri" w:hAnsi="Courier New"/>
          <w:lang w:val="en-"/>
        </w:rPr>
        <w:t>MemoryBank</w:t>
      </w:r>
      <w:r>
        <w:rPr>
          <w:color w:val="00000A"/>
          <w:sz w:val="22"/>
          <w:b w:val="off"/>
          <w:szCs w:val="22"/>
          <w:bCs w:val="off"/>
          <w:rFonts w:ascii="Calibri" w:cs="Calibri" w:eastAsia="Calibri" w:hAnsi="Calibri"/>
          <w:lang w:val="en-"/>
        </w:rPr>
        <w:t>, overwriting any overlapping data.</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Parameters: </w:t>
      </w:r>
      <w:r>
        <w:rPr>
          <w:color w:val="00000A"/>
          <w:sz w:val="22"/>
          <w:b/>
          <w:szCs w:val="22"/>
          <w:bCs/>
          <w:rFonts w:ascii="Courier New" w:cs="Calibri" w:eastAsia="Calibri" w:hAnsi="Courier New"/>
          <w:lang w:val="en-"/>
        </w:rPr>
        <w:t>MemoryBank</w:t>
      </w:r>
      <w:r>
        <w:rPr>
          <w:color w:val="00000A"/>
          <w:sz w:val="22"/>
          <w:b w:val="off"/>
          <w:szCs w:val="22"/>
          <w:bCs w:val="off"/>
          <w:rFonts w:ascii="Calibri" w:cs="Calibri" w:eastAsia="Calibri" w:hAnsi="Calibri"/>
          <w:lang w:val="en-"/>
        </w:rPr>
        <w:t xml:space="preserve"> bank</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Returns: </w:t>
      </w:r>
      <w:r>
        <w:rPr>
          <w:color w:val="00000A"/>
          <w:sz w:val="22"/>
          <w:b/>
          <w:szCs w:val="22"/>
          <w:bCs/>
          <w:rFonts w:ascii="Courier New" w:cs="Calibri" w:eastAsia="Calibri" w:hAnsi="Courier New"/>
          <w:lang w:val="en-"/>
        </w:rPr>
        <w:t>void</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ascii="Calibri" w:cs="Calibri" w:eastAsia="Calibri" w:hAnsi="Calibri"/>
          <w:lang w:val="en-"/>
        </w:rPr>
        <w:t>Method: getRecords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Description: Gets a </w:t>
      </w:r>
      <w:r>
        <w:rPr>
          <w:color w:val="00000A"/>
          <w:sz w:val="22"/>
          <w:b/>
          <w:szCs w:val="22"/>
          <w:bCs/>
          <w:rFonts w:ascii="Courier New" w:cs="Calibri" w:eastAsia="Calibri" w:hAnsi="Courier New"/>
          <w:lang w:val="en-"/>
        </w:rPr>
        <w:t>String</w:t>
      </w:r>
      <w:r>
        <w:rPr>
          <w:color w:val="00000A"/>
          <w:sz w:val="22"/>
          <w:b w:val="off"/>
          <w:szCs w:val="22"/>
          <w:bCs w:val="off"/>
          <w:rFonts w:ascii="Calibri" w:cs="Calibri" w:eastAsia="Calibri" w:hAnsi="Calibri"/>
          <w:lang w:val="en-"/>
        </w:rPr>
        <w:t xml:space="preserve"> of text records representing this </w:t>
      </w:r>
      <w:r>
        <w:rPr>
          <w:color w:val="00000A"/>
          <w:sz w:val="22"/>
          <w:b/>
          <w:szCs w:val="22"/>
          <w:bCs/>
          <w:rFonts w:ascii="Courier New" w:cs="Calibri" w:eastAsia="Calibri" w:hAnsi="Courier New"/>
          <w:lang w:val="en-"/>
        </w:rPr>
        <w:t>MemoryBank</w:t>
      </w:r>
      <w:r>
        <w:rPr>
          <w:color w:val="00000A"/>
          <w:sz w:val="22"/>
          <w:b w:val="off"/>
          <w:szCs w:val="22"/>
          <w:bCs w:val="off"/>
          <w:rFonts w:ascii="Calibri" w:cs="Calibri" w:eastAsia="Calibri" w:hAnsi="Calibri"/>
          <w:lang w:val="en-"/>
        </w:rPr>
        <w: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Returns: </w:t>
      </w:r>
      <w:r>
        <w:rPr>
          <w:color w:val="00000A"/>
          <w:sz w:val="22"/>
          <w:b/>
          <w:szCs w:val="22"/>
          <w:bCs/>
          <w:rFonts w:ascii="Courier New" w:cs="Calibri" w:eastAsia="Calibri" w:hAnsi="Courier New"/>
          <w:lang w:val="en-"/>
        </w:rPr>
        <w:t>String</w:t>
      </w:r>
    </w:p>
    <w:p>
      <w:pPr>
        <w:pStyle w:val="style0"/>
        <w:keepLines/>
        <w:keepNext/>
        <w:spacing w:after="0" w:before="200" w:line="276" w:lineRule="atLeast"/>
      </w:pPr>
      <w:r>
        <w:rPr>
          <w:color w:val="4F81BD"/>
          <w:sz w:val="22"/>
          <w:b/>
          <w:szCs w:val="22"/>
          <w:bCs/>
          <w:rFonts w:ascii="Cambria" w:cs="Cambria" w:eastAsia="Cambria" w:hAnsi="Cambria"/>
          <w:lang w:val="en-"/>
        </w:rPr>
        <w:t>Symbol</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 xml:space="preserve">Description: A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is a name-value pairing that has a flag for whether or not the symbol is relocatable or absolute. It also has flags indicating whether the Symbol is imported, exported, or neither.</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 xml:space="preserve">State: private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name, private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value, private </w:t>
      </w:r>
      <w:r>
        <w:rPr>
          <w:color w:val="00000A"/>
          <w:sz w:val="22"/>
          <w:b/>
          <w:szCs w:val="22"/>
          <w:bCs/>
          <w:rFonts w:ascii="Courier New" w:cs="Courier New" w:eastAsia="Courier New" w:hAnsi="Courier New"/>
          <w:lang w:val="en-"/>
        </w:rPr>
        <w:t>boolean</w:t>
      </w:r>
      <w:r>
        <w:rPr>
          <w:color w:val="00000A"/>
          <w:sz w:val="22"/>
          <w:b w:val="off"/>
          <w:szCs w:val="22"/>
          <w:bCs w:val="off"/>
          <w:rFonts w:cs="Calibri" w:eastAsia="Calibri"/>
          <w:lang w:val="en-"/>
        </w:rPr>
        <w:t xml:space="preserve"> isRelocatable, private </w:t>
      </w:r>
      <w:r>
        <w:rPr>
          <w:color w:val="00000A"/>
          <w:sz w:val="22"/>
          <w:b/>
          <w:szCs w:val="22"/>
          <w:bCs/>
          <w:rFonts w:ascii="Courier New" w:cs="Calibri" w:eastAsia="Calibri" w:hAnsi="Courier New"/>
          <w:lang w:val="en-"/>
        </w:rPr>
        <w:t>boolean</w:t>
      </w:r>
      <w:r>
        <w:rPr>
          <w:color w:val="00000A"/>
          <w:sz w:val="22"/>
          <w:b w:val="off"/>
          <w:szCs w:val="22"/>
          <w:bCs w:val="off"/>
          <w:rFonts w:cs="Calibri" w:eastAsia="Calibri"/>
          <w:lang w:val="en-"/>
        </w:rPr>
        <w:t xml:space="preserve"> _isImport, private </w:t>
      </w:r>
      <w:r>
        <w:rPr>
          <w:color w:val="00000A"/>
          <w:sz w:val="22"/>
          <w:b/>
          <w:szCs w:val="22"/>
          <w:bCs/>
          <w:rFonts w:ascii="Courier New" w:cs="Calibri" w:eastAsia="Calibri" w:hAnsi="Courier New"/>
          <w:lang w:val="en-"/>
        </w:rPr>
        <w:t>boolean</w:t>
      </w:r>
      <w:r>
        <w:rPr>
          <w:color w:val="00000A"/>
          <w:sz w:val="22"/>
          <w:b w:val="off"/>
          <w:szCs w:val="22"/>
          <w:bCs w:val="off"/>
          <w:rFonts w:cs="Calibri" w:eastAsia="Calibri"/>
          <w:lang w:val="en-"/>
        </w:rPr>
        <w:t xml:space="preserve"> _isExport</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Methods:</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getName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Returns the name of this </w:t>
      </w:r>
      <w:r>
        <w:rPr>
          <w:color w:val="00000A"/>
          <w:sz w:val="22"/>
          <w:b/>
          <w:szCs w:val="22"/>
          <w:bCs/>
          <w:rFonts w:ascii="Courier New" w:cs="Courier New" w:eastAsia="Courier New" w:hAnsi="Courier New"/>
          <w:lang w:val="en-"/>
        </w:rPr>
        <w:t>Symbol</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String</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getValue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Gets the value of this </w:t>
      </w:r>
      <w:r>
        <w:rPr>
          <w:color w:val="00000A"/>
          <w:sz w:val="22"/>
          <w:b/>
          <w:szCs w:val="22"/>
          <w:bCs/>
          <w:rFonts w:ascii="Courier New" w:cs="Courier New" w:eastAsia="Courier New" w:hAnsi="Courier New"/>
          <w:lang w:val="en-"/>
        </w:rPr>
        <w:t>Symbol</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isRelocatable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Returns true if this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is relocatable, false if not.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boolean</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cs="Calibri" w:eastAsia="Calibri"/>
          <w:lang w:val="en-"/>
        </w:rPr>
        <w:t>Method: isImport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t xml:space="preserve">Description: returns true iff the import flag is set for this </w:t>
      </w:r>
      <w:r>
        <w:rPr>
          <w:b/>
          <w:bCs/>
          <w:rFonts w:ascii="Courier New" w:hAnsi="Courier New"/>
        </w:rPr>
        <w:t>Symbol</w:t>
      </w:r>
      <w:r>
        <w:rPr/>
        <w:t xml:space="preserve">, indicating that this </w:t>
      </w:r>
      <w:r>
        <w:rPr>
          <w:b/>
          <w:bCs/>
          <w:rFonts w:ascii="Courier New" w:hAnsi="Courier New"/>
        </w:rPr>
        <w:t>Symbol</w:t>
      </w:r>
      <w:r>
        <w:rPr/>
        <w:t xml:space="preserve"> must be defined in another linked object file.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alibri" w:eastAsia="Calibri" w:hAnsi="Courier New"/>
          <w:lang w:val="en-"/>
        </w:rPr>
        <w:t>boolean</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ascii="Calibri" w:cs="Calibri" w:eastAsia="Calibri" w:hAnsi="Calibri"/>
          <w:lang w:val="en-"/>
        </w:rPr>
        <w:t>Method: isExport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Description: returns true iff the export flag is set for this </w:t>
      </w:r>
      <w:r>
        <w:rPr>
          <w:color w:val="00000A"/>
          <w:sz w:val="22"/>
          <w:b/>
          <w:szCs w:val="22"/>
          <w:bCs/>
          <w:rFonts w:ascii="Courier New" w:cs="Calibri" w:eastAsia="Calibri" w:hAnsi="Courier New"/>
          <w:lang w:val="en-"/>
        </w:rPr>
        <w:t>Symbol</w:t>
      </w:r>
      <w:r>
        <w:rPr>
          <w:color w:val="00000A"/>
          <w:sz w:val="22"/>
          <w:b w:val="off"/>
          <w:szCs w:val="22"/>
          <w:bCs w:val="off"/>
          <w:rFonts w:ascii="Calibri" w:cs="Calibri" w:eastAsia="Calibri" w:hAnsi="Calibri"/>
          <w:lang w:val="en-"/>
        </w:rPr>
        <w:t xml:space="preserve">, indicating that this </w:t>
      </w:r>
      <w:r>
        <w:rPr>
          <w:color w:val="00000A"/>
          <w:sz w:val="22"/>
          <w:b/>
          <w:szCs w:val="22"/>
          <w:bCs/>
          <w:rFonts w:ascii="Courier New" w:cs="Calibri" w:eastAsia="Calibri" w:hAnsi="Courier New"/>
          <w:lang w:val="en-"/>
        </w:rPr>
        <w:t>Symbol</w:t>
      </w:r>
      <w:r>
        <w:rPr>
          <w:color w:val="00000A"/>
          <w:sz w:val="22"/>
          <w:b w:val="off"/>
          <w:szCs w:val="22"/>
          <w:bCs w:val="off"/>
          <w:rFonts w:ascii="Calibri" w:cs="Calibri" w:eastAsia="Calibri" w:hAnsi="Calibri"/>
          <w:lang w:val="en-"/>
        </w:rPr>
        <w:t xml:space="preserve"> will be exported to other linked object files.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Returns: </w:t>
      </w:r>
      <w:r>
        <w:rPr>
          <w:color w:val="00000A"/>
          <w:sz w:val="22"/>
          <w:b/>
          <w:szCs w:val="22"/>
          <w:bCs/>
          <w:rFonts w:ascii="Courier New" w:cs="Calibri" w:eastAsia="Calibri" w:hAnsi="Courier New"/>
          <w:lang w:val="en-"/>
        </w:rPr>
        <w:t>boolean</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ascii="Calibri" w:cs="Calibri" w:eastAsia="Calibri" w:hAnsi="Calibri"/>
          <w:lang w:val="en-"/>
        </w:rPr>
        <w:t>Method: setExport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Description: Sets the export flag for this </w:t>
      </w:r>
      <w:r>
        <w:rPr>
          <w:color w:val="00000A"/>
          <w:sz w:val="22"/>
          <w:b/>
          <w:szCs w:val="22"/>
          <w:bCs/>
          <w:rFonts w:ascii="Courier New" w:cs="Calibri" w:eastAsia="Calibri" w:hAnsi="Courier New"/>
          <w:lang w:val="en-"/>
        </w:rPr>
        <w:t>Symbol</w:t>
      </w:r>
      <w:r>
        <w:rPr>
          <w:color w:val="00000A"/>
          <w:sz w:val="22"/>
          <w:b w:val="off"/>
          <w:szCs w:val="22"/>
          <w:bCs w:val="off"/>
          <w:rFonts w:ascii="Calibri" w:cs="Calibri" w:eastAsia="Calibri" w:hAnsi="Calibri"/>
          <w:lang w:val="en-"/>
        </w:rPr>
        <w: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alibri" w:eastAsia="Calibri" w:hAnsi="Calibri"/>
          <w:lang w:val="en-"/>
        </w:rPr>
        <w:t xml:space="preserve">Returns: </w:t>
      </w:r>
      <w:r>
        <w:rPr>
          <w:color w:val="00000A"/>
          <w:sz w:val="22"/>
          <w:b/>
          <w:szCs w:val="22"/>
          <w:bCs/>
          <w:rFonts w:ascii="Courier New" w:cs="Calibri" w:eastAsia="Calibri" w:hAnsi="Courier New"/>
          <w:lang w:val="en-"/>
        </w:rPr>
        <w:t>void</w:t>
      </w:r>
    </w:p>
    <w:p>
      <w:pPr>
        <w:pStyle w:val="style0"/>
        <w:keepLines/>
        <w:keepNext/>
        <w:spacing w:after="0" w:before="200" w:line="276" w:lineRule="atLeast"/>
      </w:pPr>
      <w:r>
        <w:rPr>
          <w:color w:val="4F81BD"/>
          <w:sz w:val="22"/>
          <w:b/>
          <w:szCs w:val="22"/>
          <w:bCs/>
          <w:rFonts w:ascii="Cambria" w:cs="Cambria" w:eastAsia="Cambria" w:hAnsi="Cambria"/>
          <w:lang w:val="en-"/>
        </w:rPr>
        <w:t>SymbolTable</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 xml:space="preserve">Description: An instance of this class maintains a mapping between </w:t>
      </w:r>
      <w:r>
        <w:rPr>
          <w:color w:val="00000A"/>
          <w:sz w:val="22"/>
          <w:b/>
          <w:szCs w:val="22"/>
          <w:bCs/>
          <w:rFonts w:ascii="Courier New" w:cs="Courier New" w:eastAsia="Courier New" w:hAnsi="Courier New"/>
          <w:lang w:val="en-"/>
        </w:rPr>
        <w:t>Symbols</w:t>
      </w:r>
      <w:r>
        <w:rPr>
          <w:color w:val="00000A"/>
          <w:sz w:val="22"/>
          <w:b w:val="off"/>
          <w:szCs w:val="22"/>
          <w:bCs w:val="off"/>
          <w:rFonts w:cs="Calibri" w:eastAsia="Calibri"/>
          <w:lang w:val="en-"/>
        </w:rPr>
        <w:t xml:space="preserve"> and their values.</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 xml:space="preserve">State: private </w:t>
      </w:r>
      <w:r>
        <w:rPr>
          <w:color w:val="00000A"/>
          <w:sz w:val="22"/>
          <w:b/>
          <w:szCs w:val="22"/>
          <w:bCs/>
          <w:rFonts w:ascii="Courier New" w:cs="Courier New" w:eastAsia="Courier New" w:hAnsi="Courier New"/>
          <w:lang w:val="en-"/>
        </w:rPr>
        <w:t>Map</w:t>
      </w:r>
      <w:r>
        <w:rPr>
          <w:color w:val="00000A"/>
          <w:sz w:val="22"/>
          <w:b w:val="off"/>
          <w:szCs w:val="22"/>
          <w:bCs w:val="off"/>
          <w:rFonts w:cs="Calibri" w:eastAsia="Calibri"/>
          <w:lang w:val="en-"/>
        </w:rPr>
        <w:t>&lt;</w:t>
      </w:r>
      <w:r>
        <w:rPr>
          <w:color w:val="00000A"/>
          <w:sz w:val="22"/>
          <w:b/>
          <w:szCs w:val="22"/>
          <w:bCs/>
          <w:rFonts w:ascii="Courier New" w:cs="Courier New" w:eastAsia="Courier New" w:hAnsi="Courier New"/>
          <w:lang w:val="en-"/>
        </w:rPr>
        <w:t>String, Symbol</w:t>
      </w:r>
      <w:r>
        <w:rPr>
          <w:color w:val="00000A"/>
          <w:sz w:val="22"/>
          <w:b w:val="off"/>
          <w:szCs w:val="22"/>
          <w:bCs w:val="off"/>
          <w:rFonts w:cs="Calibri" w:eastAsia="Calibri"/>
          <w:lang w:val="en-"/>
        </w:rPr>
        <w:t>&gt;</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szCs w:val="22"/>
          <w:bCs/>
          <w:rFonts w:ascii="Courier New" w:cs="Courier New" w:eastAsia="Courier New" w:hAnsi="Courier New"/>
          <w:lang w:val="en-"/>
        </w:rPr>
        <w:t>SymbolTable</w:t>
      </w:r>
      <w:r>
        <w:rPr>
          <w:color w:val="00000A"/>
          <w:sz w:val="22"/>
          <w:b w:val="off"/>
          <w:szCs w:val="22"/>
          <w:bCs w:val="off"/>
          <w:rFonts w:cs="Calibri" w:eastAsia="Calibri"/>
          <w:lang w:val="en-"/>
        </w:rPr>
        <w:t xml:space="preserve"> Methods:</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define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Adds a given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to this </w:t>
      </w:r>
      <w:r>
        <w:rPr>
          <w:color w:val="00000A"/>
          <w:sz w:val="22"/>
          <w:b/>
          <w:szCs w:val="22"/>
          <w:bCs/>
          <w:rFonts w:ascii="Courier New" w:cs="Courier New" w:eastAsia="Courier New" w:hAnsi="Courier New"/>
          <w:lang w:val="en-"/>
        </w:rPr>
        <w:t>SymbolTable</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symbol</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Alters: this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Ensures: this = #this + symbol</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define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Defines an alias for another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alias,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target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Alters: this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Ensures: this = #this + alias</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hasSymbol</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Returns true if this table contains a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that matches the given name. </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Parameters: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name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boolean</w:t>
      </w:r>
      <w:r>
        <w:rPr>
          <w:color w:val="00000A"/>
          <w:sz w:val="22"/>
          <w:b/>
          <w:szCs w:val="22"/>
          <w:bCs/>
          <w:rFonts w:cs="Calibri" w:eastAsia="Calibri"/>
          <w:lang w:val="en-"/>
        </w:rPr>
        <w:t xml:space="preserve"> </w:t>
      </w:r>
      <w:r>
        <w:rPr>
          <w:color w:val="00000A"/>
          <w:sz w:val="22"/>
          <w:b w:val="off"/>
          <w:szCs w:val="22"/>
          <w:bCs w:val="off"/>
          <w:rFonts w:cs="Calibri" w:eastAsia="Calibri"/>
          <w:lang w:val="en-"/>
        </w:rPr>
        <w:t xml:space="preserve">true if and only if name matches a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in this</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get</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Gets the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mapped to the given name, or null if none exists in this.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Parameters</w:t>
      </w:r>
      <w:r>
        <w:rPr>
          <w:color w:val="00000A"/>
          <w:sz w:val="22"/>
          <w:b w:val="off"/>
          <w:szCs w:val="22"/>
          <w:bCs w:val="off"/>
          <w:rFonts w:ascii="Calibri" w:cs="Courier New" w:eastAsia="Courier New" w:hAnsi="Calibri"/>
          <w:lang w:val="en-"/>
        </w:rPr>
        <w:t xml:space="preserve">: </w:t>
      </w:r>
      <w:r>
        <w:rPr>
          <w:color w:val="00000A"/>
          <w:sz w:val="22"/>
          <w:b/>
          <w:szCs w:val="22"/>
          <w:bCs/>
          <w:rFonts w:ascii="Courier New" w:cs="Courier New" w:eastAsia="Courier New" w:hAnsi="Courier New"/>
          <w:lang w:val="en-"/>
        </w:rPr>
        <w:t>String</w:t>
      </w:r>
      <w:r>
        <w:rPr>
          <w:color w:val="00000A"/>
          <w:sz w:val="22"/>
          <w:b w:val="off"/>
          <w:szCs w:val="22"/>
          <w:bCs w:val="off"/>
          <w:rFonts w:cs="Calibri" w:eastAsia="Calibri"/>
          <w:lang w:val="en-"/>
        </w:rPr>
        <w:t xml:space="preserve"> name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Symbol</w:t>
      </w:r>
      <w:r>
        <w:rPr>
          <w:color w:val="00000A"/>
          <w:sz w:val="22"/>
          <w:b w:val="off"/>
          <w:szCs w:val="22"/>
          <w:bCs w:val="off"/>
          <w:rFonts w:cs="Calibri" w:eastAsia="Calibri"/>
          <w:lang w:val="en-"/>
        </w:rPr>
        <w:t xml:space="preserve"> corresponding to name input</w:t>
      </w:r>
    </w:p>
    <w:p>
      <w:pPr>
        <w:pStyle w:val="style0"/>
        <w:numPr>
          <w:ilvl w:val="0"/>
          <w:numId w:val="2"/>
        </w:numPr>
        <w:tabs>
          <w:tab w:leader="none" w:pos="1429" w:val="left"/>
          <w:tab w:leader="none" w:pos="2149" w:val="left"/>
          <w:tab w:leader="none" w:pos="2869" w:val="left"/>
          <w:tab w:leader="none" w:pos="2880" w:val="left"/>
        </w:tabs>
        <w:ind w:hanging="360" w:left="720" w:right="0"/>
        <w:spacing w:after="200" w:before="0" w:line="276" w:lineRule="atLeast"/>
      </w:pPr>
      <w:r>
        <w:rPr>
          <w:color w:val="00000A"/>
          <w:sz w:val="22"/>
          <w:b w:val="off"/>
          <w:szCs w:val="22"/>
          <w:bCs w:val="off"/>
          <w:rFonts w:cs="Calibri" w:eastAsia="Calibri"/>
          <w:lang w:val="en-"/>
        </w:rPr>
        <w:t>Method: size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Description: Gets the number of defined </w:t>
      </w:r>
      <w:r>
        <w:rPr>
          <w:color w:val="00000A"/>
          <w:sz w:val="22"/>
          <w:b/>
          <w:szCs w:val="22"/>
          <w:bCs/>
          <w:rFonts w:ascii="Courier New" w:cs="Courier New" w:eastAsia="Courier New" w:hAnsi="Courier New"/>
          <w:lang w:val="en-"/>
        </w:rPr>
        <w:t>Symbols</w:t>
      </w:r>
      <w:r>
        <w:rPr>
          <w:color w:val="00000A"/>
          <w:sz w:val="22"/>
          <w:b w:val="off"/>
          <w:szCs w:val="22"/>
          <w:bCs w:val="off"/>
          <w:rFonts w:cs="Calibri" w:eastAsia="Calibri"/>
          <w:lang w:val="en-"/>
        </w:rPr>
        <w:t xml:space="preserve"> in this table.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cs="Calibri" w:eastAsia="Calibri"/>
          <w:lang w:val="en-"/>
        </w:rPr>
        <w:t xml:space="preserve">Returns: </w:t>
      </w:r>
      <w:r>
        <w:rPr>
          <w:color w:val="00000A"/>
          <w:sz w:val="22"/>
          <w:b/>
          <w:szCs w:val="22"/>
          <w:bCs/>
          <w:rFonts w:ascii="Courier New" w:cs="Courier New" w:eastAsia="Courier New" w:hAnsi="Courier New"/>
          <w:lang w:val="en-"/>
        </w:rPr>
        <w:t>int</w:t>
      </w:r>
      <w:r>
        <w:rPr>
          <w:color w:val="00000A"/>
          <w:sz w:val="22"/>
          <w:b w:val="off"/>
          <w:szCs w:val="22"/>
          <w:bCs w:val="off"/>
          <w:rFonts w:cs="Calibri" w:eastAsia="Calibri"/>
          <w:lang w:val="en-"/>
        </w:rPr>
        <w:t xml:space="preserve"> number of defined </w:t>
      </w:r>
      <w:r>
        <w:rPr>
          <w:color w:val="00000A"/>
          <w:sz w:val="22"/>
          <w:b/>
          <w:szCs w:val="22"/>
          <w:bCs/>
          <w:rFonts w:ascii="Courier New" w:cs="Courier New" w:eastAsia="Courier New" w:hAnsi="Courier New"/>
          <w:lang w:val="en-"/>
        </w:rPr>
        <w:t>Symbols</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ascii="Calibri" w:cs="Calibri" w:eastAsia="Calibri" w:hAnsi="Calibri"/>
          <w:lang w:val="en-"/>
        </w:rPr>
        <w:t>Method: getSymbols</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ourier New" w:eastAsia="Courier New" w:hAnsi="Calibri"/>
          <w:lang w:val="en-"/>
        </w:rPr>
        <w:t>Description: Gets the set of all address/value pairs in this table.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ourier New" w:eastAsia="Courier New" w:hAnsi="Calibri"/>
          <w:lang w:val="en-"/>
        </w:rPr>
        <w:t xml:space="preserve">Returns: </w:t>
      </w:r>
      <w:r>
        <w:rPr>
          <w:color w:val="00000A"/>
          <w:sz w:val="22"/>
          <w:b/>
          <w:szCs w:val="22"/>
          <w:bCs/>
          <w:rFonts w:ascii="Courier New" w:cs="Courier New" w:eastAsia="Courier New" w:hAnsi="Courier New"/>
          <w:lang w:val="en-"/>
        </w:rPr>
        <w:t>Collection&lt;Symbol&gt;</w:t>
      </w:r>
    </w:p>
    <w:p>
      <w:pPr>
        <w:pStyle w:val="style0"/>
        <w:numPr>
          <w:ilvl w:val="0"/>
          <w:numId w:val="2"/>
        </w:numPr>
        <w:tabs>
          <w:tab w:leader="none" w:pos="709" w:val="left"/>
          <w:tab w:leader="none" w:pos="1429" w:val="left"/>
          <w:tab w:leader="none" w:pos="2149" w:val="left"/>
          <w:tab w:leader="none" w:pos="2160" w:val="left"/>
        </w:tabs>
        <w:spacing w:after="200" w:before="0" w:line="276" w:lineRule="atLeast"/>
      </w:pPr>
      <w:r>
        <w:rPr>
          <w:color w:val="00000A"/>
          <w:sz w:val="22"/>
          <w:b w:val="off"/>
          <w:szCs w:val="22"/>
          <w:bCs w:val="off"/>
          <w:rFonts w:ascii="Calibri" w:cs="Calibri" w:eastAsia="Calibri" w:hAnsi="Calibri"/>
          <w:lang w:val="en-"/>
        </w:rPr>
        <w:t>Method: relocate</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ourier New" w:eastAsia="Courier New" w:hAnsi="Calibri"/>
          <w:lang w:val="en-"/>
        </w:rPr>
        <w:t>Description: Relocate all relocatable symbols from a to b.</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ourier New" w:eastAsia="Courier New" w:hAnsi="Calibri"/>
          <w:lang w:val="en-"/>
        </w:rPr>
        <w:t xml:space="preserve">Parameters: </w:t>
      </w:r>
      <w:r>
        <w:rPr>
          <w:color w:val="00000A"/>
          <w:sz w:val="22"/>
          <w:b/>
          <w:szCs w:val="22"/>
          <w:bCs/>
          <w:rFonts w:ascii="Courier New" w:cs="Courier New" w:eastAsia="Courier New" w:hAnsi="Courier New"/>
          <w:lang w:val="en-"/>
        </w:rPr>
        <w:t>int</w:t>
      </w:r>
      <w:r>
        <w:rPr>
          <w:color w:val="00000A"/>
          <w:sz w:val="22"/>
          <w:b w:val="off"/>
          <w:szCs w:val="22"/>
          <w:bCs w:val="off"/>
          <w:rFonts w:ascii="Calibri" w:cs="Courier New" w:eastAsia="Courier New" w:hAnsi="Calibri"/>
          <w:lang w:val="en-"/>
        </w:rPr>
        <w:t xml:space="preserve"> a, </w:t>
      </w:r>
      <w:r>
        <w:rPr>
          <w:color w:val="00000A"/>
          <w:sz w:val="22"/>
          <w:b/>
          <w:szCs w:val="22"/>
          <w:bCs/>
          <w:rFonts w:ascii="Courier New" w:cs="Courier New" w:eastAsia="Courier New" w:hAnsi="Courier New"/>
          <w:lang w:val="en-"/>
        </w:rPr>
        <w:t>int</w:t>
      </w:r>
      <w:r>
        <w:rPr>
          <w:color w:val="00000A"/>
          <w:sz w:val="22"/>
          <w:b w:val="off"/>
          <w:szCs w:val="22"/>
          <w:bCs w:val="off"/>
          <w:rFonts w:ascii="Calibri" w:cs="Courier New" w:eastAsia="Courier New" w:hAnsi="Calibri"/>
          <w:lang w:val="en-"/>
        </w:rPr>
        <w:t xml:space="preserve"> b</w:t>
      </w:r>
    </w:p>
    <w:p>
      <w:pPr>
        <w:pStyle w:val="style0"/>
        <w:numPr>
          <w:ilvl w:val="0"/>
          <w:numId w:val="2"/>
        </w:numPr>
        <w:tabs>
          <w:tab w:leader="none" w:pos="2149" w:val="left"/>
          <w:tab w:leader="none" w:pos="3589" w:val="left"/>
          <w:tab w:leader="none" w:pos="5029" w:val="left"/>
          <w:tab w:leader="none" w:pos="5760" w:val="left"/>
        </w:tabs>
        <w:ind w:hanging="360" w:left="1440" w:right="0"/>
        <w:spacing w:after="200" w:before="0" w:line="276" w:lineRule="atLeast"/>
      </w:pPr>
      <w:r>
        <w:rPr>
          <w:color w:val="00000A"/>
          <w:sz w:val="22"/>
          <w:b w:val="off"/>
          <w:szCs w:val="22"/>
          <w:bCs w:val="off"/>
          <w:rFonts w:ascii="Calibri" w:cs="Courier New" w:eastAsia="Courier New" w:hAnsi="Calibri"/>
          <w:lang w:val="en-"/>
        </w:rPr>
        <w:t xml:space="preserve">Returns: </w:t>
      </w:r>
      <w:r>
        <w:rPr>
          <w:color w:val="00000A"/>
          <w:sz w:val="22"/>
          <w:b/>
          <w:szCs w:val="22"/>
          <w:bCs/>
          <w:rFonts w:ascii="Courier New" w:cs="Courier New" w:eastAsia="Courier New" w:hAnsi="Courier New"/>
          <w:lang w:val="en-"/>
        </w:rPr>
        <w:t>void</w:t>
      </w:r>
    </w:p>
    <w:sectPr>
      <w:formProt w:val="off"/>
      <w:pgSz w:h="15840" w:w="12240"/>
      <w:docGrid w:charSpace="12288" w:linePitch="280" w:type="default"/>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360" w:left="720"/>
      </w:p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off"/>
      <w:tabs>
        <w:tab w:leader="none" w:pos="709" w:val="left"/>
      </w:tabs>
      <w:suppressAutoHyphens w:val="true"/>
      <w:overflowPunct w:val="false"/>
    </w:pPr>
    <w:rPr>
      <w:color w:val="00000A"/>
      <w:sz w:val="22"/>
      <w:szCs w:val="24"/>
      <w:rFonts w:ascii="Calibri" w:cs="Mangal" w:eastAsia="SimSun" w:hAnsi="Calibri"/>
      <w:lang w:bidi="hi-IN" w:eastAsia="zh-CN" w:val="en-US"/>
    </w:rPr>
  </w:style>
  <w:style w:styleId="style1" w:type="paragraph">
    <w:name w:val="Heading 1"/>
    <w:basedOn w:val="style16"/>
    <w:next w:val="style17"/>
    <w:pPr/>
    <w:rPr>
      <w:color w:val="004586"/>
      <w:sz w:val="32"/>
      <w:b/>
      <w:szCs w:val="32"/>
      <w:bCs/>
      <w:rFonts w:ascii="Times New Roman" w:hAnsi="Times New Roman"/>
    </w:rPr>
  </w:style>
  <w:style w:styleId="style2" w:type="paragraph">
    <w:name w:val="Heading 2"/>
    <w:basedOn w:val="style16"/>
    <w:next w:val="style17"/>
    <w:pPr>
      <w:outlineLvl w:val="1"/>
      <w:numPr>
        <w:ilvl w:val="1"/>
        <w:numId w:val="1"/>
      </w:numPr>
    </w:pPr>
    <w:rPr>
      <w:color w:val="004586"/>
      <w:sz w:val="28"/>
      <w:i w:val="off"/>
      <w:b/>
      <w:szCs w:val="28"/>
      <w:iCs/>
      <w:bCs/>
      <w:rFonts w:ascii="Times New Roman" w:hAnsi="Times New Roman"/>
    </w:rPr>
  </w:style>
  <w:style w:styleId="style3" w:type="paragraph">
    <w:name w:val="Heading 3"/>
    <w:basedOn w:val="style16"/>
    <w:next w:val="style17"/>
    <w:pPr>
      <w:outlineLvl w:val="2"/>
      <w:numPr>
        <w:ilvl w:val="2"/>
        <w:numId w:val="1"/>
      </w:numPr>
    </w:pPr>
    <w:rPr>
      <w:color w:val="004586"/>
      <w:sz w:val="28"/>
      <w:b/>
      <w:szCs w:val="28"/>
      <w:bCs/>
      <w:rFonts w:ascii="Times New Roman" w:hAnsi="Times New Roman"/>
    </w:rPr>
  </w:style>
  <w:style w:styleId="style15" w:type="character">
    <w:name w:val="RTF_Num 2 1"/>
    <w:next w:val="style15"/>
    <w:rPr>
      <w:rFonts w:ascii="Symbol" w:hAnsi="Symbol"/>
    </w:rPr>
  </w:style>
  <w:style w:styleId="style16" w:type="paragraph">
    <w:name w:val="Heading"/>
    <w:basedOn w:val="style0"/>
    <w:next w:val="style17"/>
    <w:pPr>
      <w:keepNext/>
      <w:spacing w:after="120" w:before="240"/>
    </w:pPr>
    <w:rPr>
      <w:sz w:val="28"/>
      <w:szCs w:val="28"/>
      <w:rFonts w:ascii="Arial" w:cs="Mangal" w:eastAsia="Microsoft YaHei" w:hAnsi="Arial"/>
    </w:rPr>
  </w:style>
  <w:style w:styleId="style17" w:type="paragraph">
    <w:name w:val="Text body"/>
    <w:basedOn w:val="style0"/>
    <w:next w:val="style17"/>
    <w:pPr>
      <w:spacing w:after="120" w:before="0"/>
    </w:pPr>
    <w:rPr>
      <w:sz w:val="22"/>
      <w:rFonts w:ascii="Calibri" w:hAnsi="Calibri"/>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pPr>
    <w:rPr>
      <w:sz w:val="24"/>
      <w:i/>
      <w:szCs w:val="24"/>
      <w:iCs/>
      <w:rFonts w:cs="Mangal"/>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Default</Template>
  <TotalTime>0</TotalTime>
  <Application>LibreOffice/3.3$Win32 LibreOffice_project/330m19$Build-6</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2011-03-09T11:44:01.10Z</dcterms:created>
  <dc:creator>Evan Todd</dc:creator>
  <cp:revision>1</cp:revision>
  <dc:title>Default</dc:title>
</cp:coreProperties>
</file>